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7552D" w:rsidRDefault="0087552D">
          <w:pPr>
            <w:pStyle w:val="Sinespaciado"/>
            <w:rPr>
              <w:sz w:val="24"/>
            </w:rPr>
          </w:pPr>
        </w:p>
        <w:p w:rsidR="007605E3" w:rsidRDefault="007605E3" w:rsidP="007605E3"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7C20B6B8" wp14:editId="0E0EA7D5">
                <wp:simplePos x="0" y="0"/>
                <wp:positionH relativeFrom="column">
                  <wp:posOffset>-641985</wp:posOffset>
                </wp:positionH>
                <wp:positionV relativeFrom="paragraph">
                  <wp:posOffset>-528320</wp:posOffset>
                </wp:positionV>
                <wp:extent cx="6667500" cy="723495"/>
                <wp:effectExtent l="19050" t="0" r="19050" b="248285"/>
                <wp:wrapNone/>
                <wp:docPr id="9" name="Imagen 9" descr="http://www.academica.mx/sites/default/files/universidad_tec_riviera_maya.jpg?13201725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cademica.mx/sites/default/files/universidad_tec_riviera_maya.jpg?13201725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3651" cy="729588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605E3" w:rsidRDefault="007605E3" w:rsidP="007605E3">
          <w:pPr>
            <w:jc w:val="center"/>
          </w:pPr>
        </w:p>
        <w:p w:rsidR="007605E3" w:rsidRPr="002B7792" w:rsidRDefault="007605E3" w:rsidP="007605E3">
          <w:pPr>
            <w:jc w:val="center"/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2B7792"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UNIVERSIDAD TECNOLÓGICA DE LA RIVIERA MAYA</w:t>
          </w:r>
        </w:p>
        <w:p w:rsidR="007605E3" w:rsidRPr="002B7792" w:rsidRDefault="007605E3" w:rsidP="007605E3">
          <w:pPr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</w:p>
        <w:p w:rsidR="007605E3" w:rsidRPr="002B7792" w:rsidRDefault="007605E3" w:rsidP="007605E3">
          <w:pPr>
            <w:jc w:val="center"/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2B7792"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CALIDAD EN EL DESARROLLO DE SOFTWARE</w:t>
          </w:r>
        </w:p>
        <w:p w:rsidR="007605E3" w:rsidRPr="002B7792" w:rsidRDefault="007605E3" w:rsidP="007605E3">
          <w:pPr>
            <w:jc w:val="center"/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</w:p>
        <w:p w:rsidR="007605E3" w:rsidRPr="002B7792" w:rsidRDefault="007605E3" w:rsidP="007605E3">
          <w:pPr>
            <w:jc w:val="center"/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2B7792"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ING.CRISTIAN BERNAL</w:t>
          </w:r>
        </w:p>
        <w:p w:rsidR="007605E3" w:rsidRPr="002B7792" w:rsidRDefault="007605E3" w:rsidP="007605E3">
          <w:pPr>
            <w:jc w:val="center"/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</w:p>
        <w:p w:rsidR="007605E3" w:rsidRPr="002B7792" w:rsidRDefault="007605E3" w:rsidP="007605E3">
          <w:pPr>
            <w:jc w:val="center"/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2B7792"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ANÁLISIS DEL SISTEMA</w:t>
          </w:r>
        </w:p>
        <w:p w:rsidR="007605E3" w:rsidRPr="002B7792" w:rsidRDefault="007605E3" w:rsidP="007605E3">
          <w:pPr>
            <w:jc w:val="center"/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2B7792"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SEGUNDO</w:t>
          </w:r>
          <w:r w:rsidRPr="002B7792"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PARCIAL</w:t>
          </w:r>
        </w:p>
        <w:p w:rsidR="007605E3" w:rsidRPr="002B7792" w:rsidRDefault="007605E3" w:rsidP="007605E3">
          <w:pPr>
            <w:jc w:val="center"/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</w:p>
        <w:p w:rsidR="007605E3" w:rsidRPr="002B7792" w:rsidRDefault="007605E3" w:rsidP="007605E3">
          <w:pPr>
            <w:jc w:val="center"/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2B7792"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TI 51</w:t>
          </w:r>
        </w:p>
        <w:p w:rsidR="007605E3" w:rsidRPr="002B7792" w:rsidRDefault="007605E3" w:rsidP="007605E3">
          <w:pPr>
            <w:jc w:val="center"/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2B7792"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Alumno:</w:t>
          </w:r>
          <w:r w:rsidRPr="002B7792"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br/>
            <w:t>SOLANO PERAZA LUIS DANIEL</w:t>
          </w:r>
        </w:p>
        <w:p w:rsidR="007605E3" w:rsidRPr="002B7792" w:rsidRDefault="007605E3" w:rsidP="007605E3">
          <w:pPr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</w:p>
        <w:p w:rsidR="002B7792" w:rsidRDefault="007605E3" w:rsidP="007605E3">
          <w:pPr>
            <w:jc w:val="center"/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2B7792">
            <w:rPr>
              <w:rFonts w:ascii="Arial" w:hAnsi="Arial" w:cs="Arial"/>
              <w:b/>
              <w:color w:val="262626" w:themeColor="text1" w:themeTint="D9"/>
              <w:sz w:val="44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16/02/16</w:t>
          </w:r>
        </w:p>
        <w:p w:rsidR="007605E3" w:rsidRDefault="00AF2E22" w:rsidP="007605E3">
          <w:pPr>
            <w:jc w:val="center"/>
          </w:pPr>
        </w:p>
      </w:sdtContent>
    </w:sdt>
    <w:bookmarkEnd w:id="0" w:displacedByCustomXml="prev"/>
    <w:bookmarkEnd w:id="1" w:displacedByCustomXml="prev"/>
    <w:p w:rsidR="00385873" w:rsidRPr="007605E3" w:rsidRDefault="00385873" w:rsidP="007605E3">
      <w:pPr>
        <w:rPr>
          <w:rFonts w:cs="Arial"/>
          <w:b/>
          <w:color w:val="262626" w:themeColor="text1" w:themeTint="D9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85873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Actores</w:t>
      </w:r>
    </w:p>
    <w:p w:rsidR="00385873" w:rsidRPr="00385873" w:rsidRDefault="00385873" w:rsidP="0038587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4768"/>
      </w:tblGrid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Tipo de usuario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Formación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TSU en Informática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Control y manejo del sistema en general</w:t>
            </w:r>
          </w:p>
        </w:tc>
      </w:tr>
    </w:tbl>
    <w:p w:rsidR="00385873" w:rsidRPr="00385873" w:rsidRDefault="00385873" w:rsidP="00385873">
      <w:pPr>
        <w:spacing w:before="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726"/>
      </w:tblGrid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Tipo de usuario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Recepcionista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Formación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DE7A8D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TSU Turismo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Participación activa</w:t>
            </w:r>
          </w:p>
        </w:tc>
      </w:tr>
    </w:tbl>
    <w:p w:rsidR="00385873" w:rsidRPr="00385873" w:rsidRDefault="00385873" w:rsidP="00385873">
      <w:pPr>
        <w:spacing w:before="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5698"/>
      </w:tblGrid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Tipo de usuario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Cliente/Usuario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Formación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2B7792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Firma</w:t>
            </w:r>
            <w:r w:rsidR="00385873"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de formato Exoneración de responsabilidad</w:t>
            </w:r>
          </w:p>
        </w:tc>
      </w:tr>
    </w:tbl>
    <w:p w:rsidR="00385873" w:rsidRPr="00385873" w:rsidRDefault="00385873" w:rsidP="00385873">
      <w:pPr>
        <w:spacing w:before="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713"/>
      </w:tblGrid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Tipo de usuario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Terapeuta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Formación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DE7A8D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TSU</w:t>
            </w:r>
            <w:r w:rsidR="00385873"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Terapia física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Firma</w:t>
            </w:r>
          </w:p>
        </w:tc>
      </w:tr>
    </w:tbl>
    <w:p w:rsidR="00385873" w:rsidRDefault="00385873" w:rsidP="00385873">
      <w:pPr>
        <w:spacing w:before="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605E3" w:rsidRPr="007605E3" w:rsidRDefault="007605E3" w:rsidP="00385873">
      <w:pPr>
        <w:spacing w:before="0" w:after="24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7605E3">
        <w:rPr>
          <w:rFonts w:ascii="Arial" w:eastAsia="Times New Roman" w:hAnsi="Arial" w:cs="Arial"/>
          <w:b/>
          <w:color w:val="auto"/>
          <w:sz w:val="24"/>
          <w:szCs w:val="24"/>
        </w:rPr>
        <w:t>REQUERIMIENTOS FUNCIONALES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6172"/>
      </w:tblGrid>
      <w:tr w:rsidR="000611D4" w:rsidRPr="00385873" w:rsidTr="003858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RF01</w:t>
            </w:r>
          </w:p>
        </w:tc>
      </w:tr>
      <w:tr w:rsidR="000611D4" w:rsidRPr="00385873" w:rsidTr="003858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Llenar formato de Exoneración de responsabilidad</w:t>
            </w:r>
          </w:p>
        </w:tc>
      </w:tr>
      <w:tr w:rsidR="000611D4" w:rsidRPr="00385873" w:rsidTr="003858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0611D4" w:rsidP="000611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recepcionista</w:t>
            </w:r>
            <w:r w:rsidR="00385873">
              <w:rPr>
                <w:rFonts w:ascii="Arial" w:eastAsia="Times New Roman" w:hAnsi="Arial" w:cs="Arial"/>
                <w:color w:val="000000"/>
              </w:rPr>
              <w:t xml:space="preserve"> deberá llenar el formato de exoneración de responsabilidad</w:t>
            </w:r>
          </w:p>
        </w:tc>
      </w:tr>
      <w:tr w:rsidR="000611D4" w:rsidRPr="00385873" w:rsidTr="003858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0611D4" w:rsidRDefault="00385873" w:rsidP="000611D4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 xml:space="preserve">El sistema podrá </w:t>
            </w:r>
            <w:r w:rsidR="00DE7A8D" w:rsidRPr="000611D4">
              <w:rPr>
                <w:rFonts w:ascii="Arial" w:eastAsia="Times New Roman" w:hAnsi="Arial" w:cs="Arial"/>
                <w:color w:val="000000"/>
              </w:rPr>
              <w:t>hac</w:t>
            </w:r>
            <w:r w:rsidRPr="000611D4">
              <w:rPr>
                <w:rFonts w:ascii="Arial" w:eastAsia="Times New Roman" w:hAnsi="Arial" w:cs="Arial"/>
                <w:color w:val="000000"/>
              </w:rPr>
              <w:t>er</w:t>
            </w:r>
            <w:r w:rsidR="00DE7A8D" w:rsidRPr="000611D4">
              <w:rPr>
                <w:rFonts w:ascii="Arial" w:eastAsia="Times New Roman" w:hAnsi="Arial" w:cs="Arial"/>
                <w:color w:val="000000"/>
              </w:rPr>
              <w:t xml:space="preserve"> el llenado del formato de Exoneración de acuerdo</w:t>
            </w:r>
            <w:r w:rsidR="000611D4">
              <w:rPr>
                <w:rFonts w:ascii="Arial" w:eastAsia="Times New Roman" w:hAnsi="Arial" w:cs="Arial"/>
                <w:color w:val="000000"/>
              </w:rPr>
              <w:t xml:space="preserve"> a la información del cliente</w:t>
            </w:r>
          </w:p>
          <w:p w:rsidR="000611D4" w:rsidRPr="000611D4" w:rsidRDefault="000611D4" w:rsidP="000611D4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>Se g</w:t>
            </w:r>
            <w:r>
              <w:rPr>
                <w:rFonts w:ascii="Arial" w:eastAsia="Times New Roman" w:hAnsi="Arial" w:cs="Arial"/>
                <w:color w:val="000000"/>
              </w:rPr>
              <w:t>uardara la información que el cliente proporcione</w:t>
            </w:r>
            <w:r w:rsidRPr="000611D4">
              <w:rPr>
                <w:rFonts w:ascii="Arial" w:eastAsia="Times New Roman" w:hAnsi="Arial" w:cs="Arial"/>
                <w:color w:val="000000"/>
              </w:rPr>
              <w:t xml:space="preserve">  en la base de datos</w:t>
            </w:r>
          </w:p>
          <w:p w:rsidR="000611D4" w:rsidRPr="000611D4" w:rsidRDefault="000611D4" w:rsidP="000611D4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>Después del llenado del formato se procederá a la impresión</w:t>
            </w:r>
          </w:p>
        </w:tc>
      </w:tr>
      <w:tr w:rsidR="00385873" w:rsidRPr="00385873" w:rsidTr="0038587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DE7A8D" w:rsidRPr="00DE7A8D" w:rsidRDefault="00DE7A8D" w:rsidP="00DE7A8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6254"/>
      </w:tblGrid>
      <w:tr w:rsidR="00385873" w:rsidRPr="00385873" w:rsidTr="009F3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RF02</w:t>
            </w:r>
          </w:p>
        </w:tc>
      </w:tr>
      <w:tr w:rsidR="00385873" w:rsidRPr="00385873" w:rsidTr="009F3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B91B1A" w:rsidP="009F3C63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Gestionar</w:t>
            </w:r>
            <w:r w:rsidR="00DE7A8D">
              <w:rPr>
                <w:rFonts w:ascii="Arial" w:eastAsia="Times New Roman" w:hAnsi="Arial" w:cs="Arial"/>
                <w:color w:val="000000"/>
              </w:rPr>
              <w:t xml:space="preserve"> terapeutas</w:t>
            </w:r>
          </w:p>
        </w:tc>
      </w:tr>
      <w:tr w:rsidR="00385873" w:rsidRPr="00385873" w:rsidTr="009F3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administrador debe de agregar</w:t>
            </w:r>
            <w:r w:rsidR="00B91B1A">
              <w:rPr>
                <w:rFonts w:ascii="Arial" w:eastAsia="Times New Roman" w:hAnsi="Arial" w:cs="Arial"/>
                <w:color w:val="000000"/>
              </w:rPr>
              <w:t xml:space="preserve"> ,edita, elimina</w:t>
            </w:r>
            <w:r>
              <w:rPr>
                <w:rFonts w:ascii="Arial" w:eastAsia="Times New Roman" w:hAnsi="Arial" w:cs="Arial"/>
                <w:color w:val="000000"/>
              </w:rPr>
              <w:t xml:space="preserve"> a los personas que van a estar interactuando con el sistema</w:t>
            </w:r>
          </w:p>
        </w:tc>
      </w:tr>
      <w:tr w:rsidR="00385873" w:rsidRPr="00385873" w:rsidTr="009F3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0611D4" w:rsidRDefault="000611D4" w:rsidP="000611D4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 xml:space="preserve">Llenar el formulario para agregar a los usuario(Recepcionista) </w:t>
            </w:r>
          </w:p>
          <w:p w:rsidR="000611D4" w:rsidRPr="000611D4" w:rsidRDefault="000611D4" w:rsidP="000611D4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 xml:space="preserve">Se guardara le información del usuario en la base de datos </w:t>
            </w:r>
          </w:p>
        </w:tc>
      </w:tr>
      <w:tr w:rsidR="00385873" w:rsidRPr="00385873" w:rsidTr="009F3C6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385873" w:rsidRDefault="00385873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6266"/>
      </w:tblGrid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RF03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2B7792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Gestionar</w:t>
            </w:r>
            <w:r w:rsidR="00DE7A8D">
              <w:rPr>
                <w:rFonts w:ascii="Arial" w:eastAsia="Times New Roman" w:hAnsi="Arial" w:cs="Arial"/>
                <w:color w:val="000000"/>
              </w:rPr>
              <w:t xml:space="preserve"> recepcionistas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administrador debe de agregar</w:t>
            </w:r>
            <w:r w:rsidR="002B7792">
              <w:rPr>
                <w:rFonts w:ascii="Arial" w:eastAsia="Times New Roman" w:hAnsi="Arial" w:cs="Arial"/>
                <w:color w:val="000000"/>
              </w:rPr>
              <w:t>, editar, eliminar</w:t>
            </w:r>
            <w:r>
              <w:rPr>
                <w:rFonts w:ascii="Arial" w:eastAsia="Times New Roman" w:hAnsi="Arial" w:cs="Arial"/>
                <w:color w:val="000000"/>
              </w:rPr>
              <w:t xml:space="preserve"> a los personas que van a estar interactuando con el sistema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Default="000611D4" w:rsidP="000611D4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 xml:space="preserve">Llenar el formulario para agregar a los usuario(Recepcionista) </w:t>
            </w:r>
          </w:p>
          <w:p w:rsidR="00DE7A8D" w:rsidRPr="000611D4" w:rsidRDefault="000611D4" w:rsidP="000611D4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>Se guardara le información del usuario en la base de datos</w:t>
            </w:r>
          </w:p>
        </w:tc>
      </w:tr>
      <w:tr w:rsidR="00DE7A8D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DE7A8D" w:rsidRDefault="00DE7A8D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5572"/>
      </w:tblGrid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RF04</w:t>
            </w: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Agregar cliente</w:t>
            </w: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BF01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recepcionista deberá agregar los clientes</w:t>
            </w: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Default="00BF0108" w:rsidP="00BF0108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El recepcionista llenara el formulario de datos del cliente </w:t>
            </w:r>
          </w:p>
          <w:p w:rsidR="00BF0108" w:rsidRPr="000611D4" w:rsidRDefault="00BF0108" w:rsidP="00BF0108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Guardara la información del cliente en la base de datos.</w:t>
            </w:r>
            <w:r w:rsidRPr="000611D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F0108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BF0108" w:rsidRDefault="00BF0108" w:rsidP="00385873"/>
    <w:p w:rsidR="00BF0108" w:rsidRDefault="00BF0108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4056"/>
      </w:tblGrid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</w:t>
            </w:r>
            <w:r w:rsidR="00BF0108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BF0108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Gestión de países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BF0108" w:rsidP="00BF01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recepcionista deberá agregar los países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Default="00DE7A8D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BF0108" w:rsidRDefault="00BF0108" w:rsidP="00BF0108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Agregar nuevo país</w:t>
            </w:r>
          </w:p>
          <w:p w:rsidR="00BF0108" w:rsidRDefault="00BF0108" w:rsidP="00BF0108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Guarda en la BD</w:t>
            </w:r>
          </w:p>
          <w:p w:rsidR="00BF0108" w:rsidRPr="00BF0108" w:rsidRDefault="00BF0108" w:rsidP="00BF0108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Hacer las consultas de los países </w:t>
            </w:r>
          </w:p>
        </w:tc>
      </w:tr>
      <w:tr w:rsidR="00DE7A8D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DE7A8D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Media </w:t>
            </w:r>
          </w:p>
        </w:tc>
      </w:tr>
    </w:tbl>
    <w:p w:rsidR="000611D4" w:rsidRDefault="000611D4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5628"/>
      </w:tblGrid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RF06</w:t>
            </w: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BF0108" w:rsidP="00BF0108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Firma del formato de exoneración</w:t>
            </w: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2B7792" w:rsidP="002B779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</w:t>
            </w:r>
            <w:r w:rsidR="00BF0108">
              <w:rPr>
                <w:rFonts w:ascii="Arial" w:eastAsia="Times New Roman" w:hAnsi="Arial" w:cs="Arial"/>
                <w:color w:val="000000"/>
              </w:rPr>
              <w:t xml:space="preserve">irmar </w:t>
            </w:r>
            <w:r>
              <w:rPr>
                <w:rFonts w:ascii="Arial" w:eastAsia="Times New Roman" w:hAnsi="Arial" w:cs="Arial"/>
                <w:color w:val="000000"/>
              </w:rPr>
              <w:t xml:space="preserve">formato </w:t>
            </w: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BF0108" w:rsidRDefault="00BF0108" w:rsidP="00BF0108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0108">
              <w:rPr>
                <w:rFonts w:ascii="Arial" w:eastAsia="Times New Roman" w:hAnsi="Arial" w:cs="Arial"/>
                <w:color w:val="000000"/>
              </w:rPr>
              <w:t>El cliente y el terapeuta firmaron el formato de exoneración</w:t>
            </w:r>
          </w:p>
          <w:p w:rsidR="00BF0108" w:rsidRPr="00BF0108" w:rsidRDefault="00BF0108" w:rsidP="00BF0108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0108">
              <w:rPr>
                <w:rFonts w:ascii="Arial" w:eastAsia="Times New Roman" w:hAnsi="Arial" w:cs="Arial"/>
                <w:color w:val="000000"/>
              </w:rPr>
              <w:t>Se guardara y/o imprimara el formato</w:t>
            </w:r>
          </w:p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611D4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0611D4" w:rsidRDefault="000611D4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5895"/>
      </w:tblGrid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RF07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046B39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Gestión</w:t>
            </w:r>
            <w:r w:rsidR="00BF0108">
              <w:rPr>
                <w:rFonts w:ascii="Arial" w:eastAsia="Times New Roman" w:hAnsi="Arial" w:cs="Arial"/>
                <w:color w:val="000000"/>
              </w:rPr>
              <w:t xml:space="preserve"> de </w:t>
            </w:r>
            <w:r>
              <w:rPr>
                <w:rFonts w:ascii="Arial" w:eastAsia="Times New Roman" w:hAnsi="Arial" w:cs="Arial"/>
                <w:color w:val="000000"/>
              </w:rPr>
              <w:t>opiniones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Agregar y eliminar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046B39" w:rsidRDefault="00046B39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cliente dará su opinión acerca del servicio que se está proporcionando</w:t>
            </w:r>
          </w:p>
          <w:p w:rsidR="00046B39" w:rsidRPr="00385873" w:rsidRDefault="00046B39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46B39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  <w:r w:rsidR="00046B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Medio</w:t>
            </w:r>
          </w:p>
        </w:tc>
      </w:tr>
    </w:tbl>
    <w:p w:rsidR="00BF0108" w:rsidRDefault="00BF0108" w:rsidP="00385873"/>
    <w:p w:rsidR="00681F3E" w:rsidRDefault="00681F3E" w:rsidP="00385873"/>
    <w:p w:rsidR="00681F3E" w:rsidRDefault="00681F3E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6006"/>
      </w:tblGrid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RF08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4806F8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Generar</w:t>
            </w:r>
            <w:r w:rsidR="00046B39">
              <w:rPr>
                <w:rFonts w:ascii="Arial" w:eastAsia="Times New Roman" w:hAnsi="Arial" w:cs="Arial"/>
                <w:color w:val="000000"/>
              </w:rPr>
              <w:t xml:space="preserve"> de reportes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Agregar, editar y eliminar</w:t>
            </w:r>
            <w:r w:rsidR="002B7792">
              <w:rPr>
                <w:rFonts w:ascii="Arial" w:eastAsia="Times New Roman" w:hAnsi="Arial" w:cs="Arial"/>
                <w:color w:val="000000"/>
              </w:rPr>
              <w:t xml:space="preserve"> reportes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046B39" w:rsidRDefault="00046B39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recepcionista podrá hacer una consulta acerca de las opiniones de los cliente</w:t>
            </w:r>
          </w:p>
          <w:p w:rsidR="00046B39" w:rsidRPr="002B7792" w:rsidRDefault="00046B39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Podrá hacer una análisis de acuerdo a sus necesidad</w:t>
            </w:r>
          </w:p>
          <w:p w:rsidR="002B7792" w:rsidRPr="00046B39" w:rsidRDefault="002B7792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administrador podrá hacer los reportes correspondientes.</w:t>
            </w:r>
          </w:p>
          <w:p w:rsidR="00046B39" w:rsidRPr="00046B39" w:rsidRDefault="002B7792" w:rsidP="002B7792">
            <w:pPr>
              <w:pStyle w:val="Prrafodelista"/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46B39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046B39" w:rsidRDefault="00046B39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3103"/>
      </w:tblGrid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7605E3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RF9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Gestión de hoteles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Agregar, editar y eliminar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Default="004806F8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Agregar nuevo hoteles</w:t>
            </w:r>
          </w:p>
          <w:p w:rsidR="004806F8" w:rsidRPr="00385873" w:rsidRDefault="004806F8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Guardarlos </w:t>
            </w:r>
          </w:p>
        </w:tc>
      </w:tr>
      <w:tr w:rsidR="00046B39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  <w:r w:rsidR="0017346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046B39" w:rsidRDefault="00046B39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6074"/>
      </w:tblGrid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RF10</w:t>
            </w: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Circunstancias medicas</w:t>
            </w: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Agregar, editar y eliminar</w:t>
            </w: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Agregar las circunstancias que se generen al momento de estar dando el </w:t>
            </w:r>
            <w:r w:rsidR="007605E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servicio.</w:t>
            </w:r>
          </w:p>
        </w:tc>
      </w:tr>
      <w:tr w:rsidR="004806F8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2B7792" w:rsidRDefault="002B7792" w:rsidP="00385873"/>
    <w:p w:rsidR="00681F3E" w:rsidRDefault="00681F3E" w:rsidP="00385873"/>
    <w:p w:rsidR="00681F3E" w:rsidRDefault="00681F3E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4277"/>
      </w:tblGrid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7605E3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RF11</w:t>
            </w: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Gestión de idiomas</w:t>
            </w: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Agregar, editar y eliminar</w:t>
            </w: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Default="004806F8" w:rsidP="0071094B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Agregar todas las posibles idiomas </w:t>
            </w:r>
          </w:p>
          <w:p w:rsidR="004806F8" w:rsidRDefault="004806F8" w:rsidP="0071094B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Guardarlos</w:t>
            </w:r>
          </w:p>
          <w:p w:rsidR="004806F8" w:rsidRPr="00385873" w:rsidRDefault="004806F8" w:rsidP="004806F8">
            <w:pPr>
              <w:pStyle w:val="Prrafodelista"/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4806F8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2B7792" w:rsidRDefault="002B7792" w:rsidP="00385873"/>
    <w:p w:rsidR="002B7792" w:rsidRPr="002B7792" w:rsidRDefault="002B7792" w:rsidP="00385873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5123"/>
      </w:tblGrid>
      <w:tr w:rsidR="00B91B1A" w:rsidRPr="00385873" w:rsidTr="00CD3B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RF12</w:t>
            </w:r>
          </w:p>
        </w:tc>
      </w:tr>
      <w:tr w:rsidR="00B91B1A" w:rsidRPr="00385873" w:rsidTr="00CD3B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Gestión de sesiones</w:t>
            </w:r>
          </w:p>
        </w:tc>
      </w:tr>
      <w:tr w:rsidR="00B91B1A" w:rsidRPr="00385873" w:rsidTr="00CD3B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Agregar, editar y eliminar</w:t>
            </w:r>
          </w:p>
        </w:tc>
      </w:tr>
      <w:tr w:rsidR="00B91B1A" w:rsidRPr="00385873" w:rsidTr="00CD3B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B91B1A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Gestionar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las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sesiones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que se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han generado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B91B1A" w:rsidRPr="00385873" w:rsidTr="00CD3B5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173469" w:rsidRDefault="00173469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5915"/>
      </w:tblGrid>
      <w:tr w:rsidR="00B91B1A" w:rsidRPr="00385873" w:rsidTr="00CD3B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RF13</w:t>
            </w:r>
          </w:p>
        </w:tc>
      </w:tr>
      <w:tr w:rsidR="00B91B1A" w:rsidRPr="00385873" w:rsidTr="00CD3B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Comentar Tratamiento</w:t>
            </w:r>
          </w:p>
        </w:tc>
      </w:tr>
      <w:tr w:rsidR="00B91B1A" w:rsidRPr="00385873" w:rsidTr="00CD3B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Comentario del usuario</w:t>
            </w:r>
          </w:p>
        </w:tc>
      </w:tr>
      <w:tr w:rsidR="00B91B1A" w:rsidRPr="00385873" w:rsidTr="00CD3B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El usuario podrá comentar sobre el servicio o tratamiento que solicito.</w:t>
            </w:r>
          </w:p>
        </w:tc>
      </w:tr>
      <w:tr w:rsidR="00B91B1A" w:rsidRPr="00385873" w:rsidTr="00CD3B5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B91B1A" w:rsidRPr="00385873" w:rsidRDefault="00B91B1A" w:rsidP="00CD3B5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681F3E" w:rsidRDefault="00681F3E" w:rsidP="00681F3E">
      <w:pPr>
        <w:rPr>
          <w:rFonts w:ascii="Arial" w:hAnsi="Arial" w:cs="Arial"/>
          <w:b/>
          <w:color w:val="auto"/>
          <w:sz w:val="24"/>
        </w:rPr>
      </w:pPr>
    </w:p>
    <w:p w:rsidR="00681F3E" w:rsidRDefault="00681F3E" w:rsidP="00681F3E">
      <w:pPr>
        <w:rPr>
          <w:rFonts w:ascii="Arial" w:hAnsi="Arial" w:cs="Arial"/>
          <w:b/>
          <w:color w:val="auto"/>
          <w:sz w:val="24"/>
        </w:rPr>
      </w:pPr>
    </w:p>
    <w:p w:rsidR="00681F3E" w:rsidRDefault="00681F3E" w:rsidP="00681F3E">
      <w:pPr>
        <w:rPr>
          <w:rFonts w:ascii="Arial" w:hAnsi="Arial" w:cs="Arial"/>
          <w:b/>
          <w:color w:val="auto"/>
          <w:sz w:val="24"/>
        </w:rPr>
      </w:pPr>
    </w:p>
    <w:p w:rsidR="00681F3E" w:rsidRDefault="00681F3E" w:rsidP="00681F3E">
      <w:pPr>
        <w:rPr>
          <w:rFonts w:ascii="Arial" w:hAnsi="Arial" w:cs="Arial"/>
          <w:b/>
          <w:color w:val="auto"/>
          <w:sz w:val="24"/>
        </w:rPr>
      </w:pPr>
    </w:p>
    <w:p w:rsidR="00681F3E" w:rsidRDefault="00681F3E" w:rsidP="00681F3E">
      <w:pPr>
        <w:rPr>
          <w:rFonts w:ascii="Arial" w:hAnsi="Arial" w:cs="Arial"/>
          <w:b/>
          <w:color w:val="auto"/>
          <w:sz w:val="24"/>
        </w:rPr>
      </w:pPr>
    </w:p>
    <w:p w:rsidR="00681F3E" w:rsidRPr="00681F3E" w:rsidRDefault="00681F3E" w:rsidP="00681F3E">
      <w:pPr>
        <w:rPr>
          <w:rFonts w:ascii="Arial" w:hAnsi="Arial" w:cs="Arial"/>
          <w:b/>
          <w:color w:val="auto"/>
          <w:sz w:val="24"/>
        </w:rPr>
      </w:pPr>
      <w:r>
        <w:rPr>
          <w:rFonts w:ascii="Arial" w:hAnsi="Arial" w:cs="Arial"/>
          <w:b/>
          <w:color w:val="auto"/>
          <w:sz w:val="24"/>
        </w:rPr>
        <w:lastRenderedPageBreak/>
        <w:t>REQUIERIMIENTOS NO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803DBA">
              <w:rPr>
                <w:rFonts w:ascii="Arial" w:hAnsi="Arial" w:cs="Arial"/>
                <w:lang w:val="es-ES_tradnl"/>
              </w:rPr>
              <w:t>RNF01</w:t>
            </w:r>
          </w:p>
        </w:tc>
      </w:tr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803DBA">
              <w:rPr>
                <w:rFonts w:ascii="Arial" w:hAnsi="Arial" w:cs="Arial"/>
                <w:lang w:val="es-ES_tradnl"/>
              </w:rPr>
              <w:t>Interfaz del sistema.</w:t>
            </w:r>
          </w:p>
        </w:tc>
      </w:tr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803DBA">
              <w:rPr>
                <w:rFonts w:ascii="Arial" w:hAnsi="Arial" w:cs="Arial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81F3E" w:rsidRPr="00681F3E" w:rsidRDefault="00681F3E" w:rsidP="00CD3B54">
            <w:pPr>
              <w:jc w:val="both"/>
              <w:rPr>
                <w:rFonts w:ascii="Arial" w:hAnsi="Arial" w:cs="Arial"/>
                <w:color w:val="auto"/>
                <w:lang w:val="es-ES_tradnl"/>
              </w:rPr>
            </w:pPr>
            <w:r w:rsidRPr="00681F3E">
              <w:rPr>
                <w:rFonts w:ascii="Arial" w:hAnsi="Arial" w:cs="Arial"/>
                <w:color w:val="auto"/>
                <w:lang w:val="es-ES_tradnl"/>
              </w:rPr>
              <w:t>El sistema debe tener una interfaz de uso intuitiva y sencilla.</w:t>
            </w:r>
          </w:p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681F3E" w:rsidRPr="00803DBA" w:rsidTr="00681F3E">
        <w:trPr>
          <w:trHeight w:val="274"/>
        </w:trPr>
        <w:tc>
          <w:tcPr>
            <w:tcW w:w="8644" w:type="dxa"/>
            <w:gridSpan w:val="2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681F3E" w:rsidRPr="00681F3E" w:rsidRDefault="00681F3E" w:rsidP="00CD3B54">
            <w:pPr>
              <w:tabs>
                <w:tab w:val="left" w:pos="1410"/>
              </w:tabs>
              <w:rPr>
                <w:rFonts w:ascii="Arial" w:hAnsi="Arial" w:cs="Arial"/>
                <w:lang w:val="es-ES_tradnl"/>
              </w:rPr>
            </w:pPr>
            <w:r w:rsidRPr="00681F3E">
              <w:rPr>
                <w:rFonts w:ascii="Arial" w:hAnsi="Arial" w:cs="Arial"/>
                <w:color w:val="auto"/>
                <w:lang w:val="es-ES_tradnl"/>
              </w:rPr>
              <w:t>Alta</w:t>
            </w:r>
            <w:r w:rsidRPr="00681F3E">
              <w:rPr>
                <w:rFonts w:ascii="Arial" w:hAnsi="Arial" w:cs="Arial"/>
                <w:lang w:val="es-ES_tradnl"/>
              </w:rPr>
              <w:tab/>
            </w:r>
          </w:p>
        </w:tc>
      </w:tr>
    </w:tbl>
    <w:p w:rsidR="00681F3E" w:rsidRPr="00803DBA" w:rsidRDefault="00681F3E" w:rsidP="00681F3E">
      <w:pPr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803DBA">
              <w:rPr>
                <w:rFonts w:ascii="Arial" w:hAnsi="Arial" w:cs="Arial"/>
                <w:lang w:val="es-ES_tradnl"/>
              </w:rPr>
              <w:t>RNF02</w:t>
            </w:r>
          </w:p>
        </w:tc>
      </w:tr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803DBA">
              <w:rPr>
                <w:rFonts w:ascii="Arial" w:hAnsi="Arial" w:cs="Arial"/>
                <w:lang w:val="es-ES_tradnl"/>
              </w:rPr>
              <w:t>Ayuda</w:t>
            </w:r>
            <w:r>
              <w:rPr>
                <w:rFonts w:ascii="Arial" w:hAnsi="Arial" w:cs="Arial"/>
                <w:lang w:val="es-ES_tradnl"/>
              </w:rPr>
              <w:t xml:space="preserve"> en el uso del </w:t>
            </w:r>
            <w:r>
              <w:rPr>
                <w:rFonts w:ascii="Arial" w:hAnsi="Arial" w:cs="Arial"/>
                <w:lang w:val="es-ES_tradnl"/>
              </w:rPr>
              <w:t>sistema</w:t>
            </w:r>
            <w:r w:rsidRPr="00803DBA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81F3E" w:rsidRPr="00681F3E" w:rsidRDefault="00681F3E" w:rsidP="00CD3B54">
            <w:pPr>
              <w:jc w:val="both"/>
              <w:rPr>
                <w:rFonts w:ascii="Arial" w:hAnsi="Arial" w:cs="Arial"/>
                <w:lang w:val="es-ES_tradnl"/>
              </w:rPr>
            </w:pPr>
            <w:r w:rsidRPr="00681F3E">
              <w:rPr>
                <w:rFonts w:ascii="Arial" w:hAnsi="Arial" w:cs="Arial"/>
                <w:color w:val="auto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81F3E" w:rsidRPr="00681F3E" w:rsidRDefault="00681F3E" w:rsidP="00CD3B54">
            <w:pPr>
              <w:jc w:val="both"/>
              <w:rPr>
                <w:rFonts w:ascii="Arial" w:hAnsi="Arial" w:cs="Arial"/>
                <w:lang w:val="es-ES_tradnl"/>
              </w:rPr>
            </w:pPr>
            <w:r w:rsidRPr="00681F3E">
              <w:rPr>
                <w:rFonts w:ascii="Arial" w:hAnsi="Arial" w:cs="Arial"/>
                <w:color w:val="auto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681F3E" w:rsidRPr="00803DBA" w:rsidTr="00CD3B54">
        <w:tc>
          <w:tcPr>
            <w:tcW w:w="8644" w:type="dxa"/>
            <w:gridSpan w:val="2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681F3E" w:rsidRPr="00803DBA" w:rsidRDefault="00681F3E" w:rsidP="00CD3B54">
            <w:pPr>
              <w:rPr>
                <w:rFonts w:cs="Arial"/>
                <w:lang w:val="es-ES_tradnl"/>
              </w:rPr>
            </w:pPr>
            <w:r w:rsidRPr="00681F3E">
              <w:rPr>
                <w:rFonts w:cs="Arial"/>
                <w:color w:val="auto"/>
                <w:lang w:val="es-ES_tradnl"/>
              </w:rPr>
              <w:t>Alta</w:t>
            </w:r>
            <w:r w:rsidRPr="00803DBA">
              <w:rPr>
                <w:rFonts w:cs="Arial"/>
                <w:lang w:val="es-ES_tradnl"/>
              </w:rPr>
              <w:tab/>
            </w:r>
          </w:p>
        </w:tc>
      </w:tr>
    </w:tbl>
    <w:p w:rsidR="00B91B1A" w:rsidRDefault="00681F3E" w:rsidP="00681F3E">
      <w:pPr>
        <w:tabs>
          <w:tab w:val="left" w:pos="915"/>
        </w:tabs>
        <w:rPr>
          <w:rFonts w:ascii="Arial" w:hAnsi="Arial" w:cs="Arial"/>
          <w:b/>
          <w:color w:val="auto"/>
          <w:sz w:val="24"/>
        </w:rPr>
      </w:pPr>
      <w:r>
        <w:rPr>
          <w:rFonts w:ascii="Arial" w:hAnsi="Arial" w:cs="Arial"/>
          <w:b/>
          <w:color w:val="auto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803DBA">
              <w:rPr>
                <w:rFonts w:ascii="Arial" w:hAnsi="Arial" w:cs="Arial"/>
                <w:lang w:val="es-ES_tradnl"/>
              </w:rPr>
              <w:t>Seguridad en información</w:t>
            </w:r>
          </w:p>
        </w:tc>
      </w:tr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803DBA">
              <w:rPr>
                <w:rFonts w:ascii="Arial" w:hAnsi="Arial" w:cs="Arial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81F3E" w:rsidRPr="00681F3E" w:rsidRDefault="00681F3E" w:rsidP="00CD3B54">
            <w:pPr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 w:rsidRPr="00681F3E">
              <w:rPr>
                <w:rFonts w:ascii="Arial" w:hAnsi="Arial" w:cs="Arial"/>
                <w:color w:val="00000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681F3E" w:rsidRPr="00803DBA" w:rsidTr="00CD3B54">
        <w:tc>
          <w:tcPr>
            <w:tcW w:w="8644" w:type="dxa"/>
            <w:gridSpan w:val="2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681F3E" w:rsidRPr="00681F3E" w:rsidRDefault="00681F3E" w:rsidP="00CD3B54">
            <w:pPr>
              <w:rPr>
                <w:rFonts w:ascii="Arial" w:hAnsi="Arial" w:cs="Arial"/>
                <w:lang w:val="es-ES_tradnl"/>
              </w:rPr>
            </w:pPr>
            <w:r w:rsidRPr="00681F3E">
              <w:rPr>
                <w:rFonts w:ascii="Arial" w:hAnsi="Arial" w:cs="Arial"/>
                <w:color w:val="auto"/>
                <w:lang w:val="es-ES_tradnl"/>
              </w:rPr>
              <w:t>Alta</w:t>
            </w:r>
            <w:r w:rsidRPr="00681F3E">
              <w:rPr>
                <w:rFonts w:ascii="Arial" w:hAnsi="Arial" w:cs="Arial"/>
                <w:lang w:val="es-ES_tradnl"/>
              </w:rPr>
              <w:tab/>
            </w:r>
          </w:p>
        </w:tc>
      </w:tr>
    </w:tbl>
    <w:p w:rsidR="00681F3E" w:rsidRDefault="00681F3E" w:rsidP="00385873">
      <w:pPr>
        <w:rPr>
          <w:rFonts w:ascii="Arial" w:hAnsi="Arial" w:cs="Arial"/>
          <w:b/>
          <w:color w:val="auto"/>
          <w:sz w:val="24"/>
        </w:rPr>
      </w:pPr>
    </w:p>
    <w:p w:rsidR="00681F3E" w:rsidRDefault="00681F3E" w:rsidP="00385873">
      <w:pPr>
        <w:rPr>
          <w:rFonts w:ascii="Arial" w:hAnsi="Arial" w:cs="Arial"/>
          <w:b/>
          <w:color w:val="auto"/>
          <w:sz w:val="24"/>
        </w:rPr>
      </w:pPr>
    </w:p>
    <w:p w:rsidR="00681F3E" w:rsidRPr="00B91B1A" w:rsidRDefault="00681F3E" w:rsidP="00385873">
      <w:pPr>
        <w:rPr>
          <w:rFonts w:ascii="Arial" w:hAnsi="Arial" w:cs="Arial"/>
          <w:b/>
          <w:color w:val="auto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RNF04</w:t>
            </w:r>
          </w:p>
        </w:tc>
      </w:tr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Internet</w:t>
            </w:r>
          </w:p>
        </w:tc>
      </w:tr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81F3E" w:rsidRPr="00803DBA" w:rsidRDefault="00681F3E" w:rsidP="00681F3E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803DBA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>no debe ser dependiente del internet.</w:t>
            </w:r>
            <w:r w:rsidRPr="00803DBA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681F3E" w:rsidRPr="00803DBA" w:rsidTr="00CD3B54">
        <w:tc>
          <w:tcPr>
            <w:tcW w:w="1951" w:type="dxa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81F3E" w:rsidRPr="00681F3E" w:rsidRDefault="00681F3E" w:rsidP="00681F3E">
            <w:pPr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 w:rsidRPr="00681F3E">
              <w:rPr>
                <w:rFonts w:ascii="Arial" w:hAnsi="Arial" w:cs="Arial"/>
                <w:color w:val="000000"/>
                <w:lang w:val="es-ES_tradnl"/>
              </w:rPr>
              <w:t xml:space="preserve">Garantizar la </w:t>
            </w:r>
            <w:r>
              <w:rPr>
                <w:rFonts w:ascii="Arial" w:hAnsi="Arial" w:cs="Arial"/>
                <w:color w:val="000000"/>
                <w:lang w:val="es-ES_tradnl"/>
              </w:rPr>
              <w:t>funcionalidad del sistema aun sin interet.</w:t>
            </w:r>
            <w:bookmarkStart w:id="2" w:name="_GoBack"/>
            <w:bookmarkEnd w:id="2"/>
          </w:p>
        </w:tc>
      </w:tr>
      <w:tr w:rsidR="00681F3E" w:rsidRPr="00803DBA" w:rsidTr="00CD3B54">
        <w:tc>
          <w:tcPr>
            <w:tcW w:w="8644" w:type="dxa"/>
            <w:gridSpan w:val="2"/>
            <w:shd w:val="clear" w:color="auto" w:fill="auto"/>
          </w:tcPr>
          <w:p w:rsidR="00681F3E" w:rsidRPr="00803DBA" w:rsidRDefault="00681F3E" w:rsidP="00CD3B5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803DBA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681F3E" w:rsidRPr="00681F3E" w:rsidRDefault="00681F3E" w:rsidP="00CD3B54">
            <w:pPr>
              <w:rPr>
                <w:rFonts w:ascii="Arial" w:hAnsi="Arial" w:cs="Arial"/>
                <w:lang w:val="es-ES_tradnl"/>
              </w:rPr>
            </w:pPr>
            <w:r w:rsidRPr="00681F3E">
              <w:rPr>
                <w:rFonts w:ascii="Arial" w:hAnsi="Arial" w:cs="Arial"/>
                <w:color w:val="auto"/>
                <w:lang w:val="es-ES_tradnl"/>
              </w:rPr>
              <w:t>Alta</w:t>
            </w:r>
            <w:r w:rsidRPr="00681F3E">
              <w:rPr>
                <w:rFonts w:ascii="Arial" w:hAnsi="Arial" w:cs="Arial"/>
                <w:lang w:val="es-ES_tradnl"/>
              </w:rPr>
              <w:tab/>
            </w:r>
          </w:p>
        </w:tc>
      </w:tr>
    </w:tbl>
    <w:p w:rsidR="00B91B1A" w:rsidRPr="00385873" w:rsidRDefault="00B91B1A" w:rsidP="00385873"/>
    <w:sectPr w:rsidR="00B91B1A" w:rsidRPr="00385873" w:rsidSect="00502B52"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E22" w:rsidRDefault="00AF2E22">
      <w:pPr>
        <w:spacing w:before="0" w:after="0" w:line="240" w:lineRule="auto"/>
      </w:pPr>
      <w:r>
        <w:separator/>
      </w:r>
    </w:p>
  </w:endnote>
  <w:endnote w:type="continuationSeparator" w:id="0">
    <w:p w:rsidR="00AF2E22" w:rsidRDefault="00AF2E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E22" w:rsidRDefault="00AF2E22">
      <w:pPr>
        <w:spacing w:before="0" w:after="0" w:line="240" w:lineRule="auto"/>
      </w:pPr>
      <w:r>
        <w:separator/>
      </w:r>
    </w:p>
  </w:footnote>
  <w:footnote w:type="continuationSeparator" w:id="0">
    <w:p w:rsidR="00AF2E22" w:rsidRDefault="00AF2E2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7185A0A"/>
    <w:multiLevelType w:val="hybridMultilevel"/>
    <w:tmpl w:val="F7FC0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D0258"/>
    <w:multiLevelType w:val="hybridMultilevel"/>
    <w:tmpl w:val="452AF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63B35"/>
    <w:multiLevelType w:val="hybridMultilevel"/>
    <w:tmpl w:val="649C0B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70908"/>
    <w:multiLevelType w:val="hybridMultilevel"/>
    <w:tmpl w:val="6AA60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73"/>
    <w:rsid w:val="00046B39"/>
    <w:rsid w:val="000611D4"/>
    <w:rsid w:val="00062F8F"/>
    <w:rsid w:val="00162E13"/>
    <w:rsid w:val="00173469"/>
    <w:rsid w:val="00210D08"/>
    <w:rsid w:val="00246E4E"/>
    <w:rsid w:val="00283F1A"/>
    <w:rsid w:val="002B7792"/>
    <w:rsid w:val="002D0521"/>
    <w:rsid w:val="00315DF0"/>
    <w:rsid w:val="00340910"/>
    <w:rsid w:val="00377FEC"/>
    <w:rsid w:val="00385873"/>
    <w:rsid w:val="004241E5"/>
    <w:rsid w:val="004806F8"/>
    <w:rsid w:val="004C7BC9"/>
    <w:rsid w:val="00502B52"/>
    <w:rsid w:val="0052431A"/>
    <w:rsid w:val="005350B4"/>
    <w:rsid w:val="00535F0C"/>
    <w:rsid w:val="005E704C"/>
    <w:rsid w:val="00650176"/>
    <w:rsid w:val="00652A01"/>
    <w:rsid w:val="00681F3E"/>
    <w:rsid w:val="006F6D69"/>
    <w:rsid w:val="007605E3"/>
    <w:rsid w:val="0076466F"/>
    <w:rsid w:val="007E2A09"/>
    <w:rsid w:val="00806A60"/>
    <w:rsid w:val="00852D90"/>
    <w:rsid w:val="0087552D"/>
    <w:rsid w:val="008A2161"/>
    <w:rsid w:val="008D4AB4"/>
    <w:rsid w:val="009158AD"/>
    <w:rsid w:val="0099638C"/>
    <w:rsid w:val="009D2D39"/>
    <w:rsid w:val="009F48DB"/>
    <w:rsid w:val="00A01E68"/>
    <w:rsid w:val="00A13C76"/>
    <w:rsid w:val="00A76C67"/>
    <w:rsid w:val="00AE339C"/>
    <w:rsid w:val="00AF2E22"/>
    <w:rsid w:val="00B91B1A"/>
    <w:rsid w:val="00BB1960"/>
    <w:rsid w:val="00BF0108"/>
    <w:rsid w:val="00C2009F"/>
    <w:rsid w:val="00C24251"/>
    <w:rsid w:val="00C72B11"/>
    <w:rsid w:val="00CB02A0"/>
    <w:rsid w:val="00CF40D8"/>
    <w:rsid w:val="00DC083A"/>
    <w:rsid w:val="00DD55D9"/>
    <w:rsid w:val="00DE7A8D"/>
    <w:rsid w:val="00DF14A1"/>
    <w:rsid w:val="00EA3D45"/>
    <w:rsid w:val="00F61A84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9A54EDE-CF03-4E9F-84CB-E4C1702D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9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5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06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8A"/>
    <w:rsid w:val="000F2708"/>
    <w:rsid w:val="002B7B39"/>
    <w:rsid w:val="003D218A"/>
    <w:rsid w:val="00B2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970FC13BDE8A4FF18CAD139FE57EF6C8">
    <w:name w:val="970FC13BDE8A4FF18CAD139FE57EF6C8"/>
  </w:style>
  <w:style w:type="paragraph" w:customStyle="1" w:styleId="76FD9E736C27438E87015BDF33C70015">
    <w:name w:val="76FD9E736C27438E87015BDF33C70015"/>
  </w:style>
  <w:style w:type="paragraph" w:customStyle="1" w:styleId="71388662DE56498983DCD994432F4818">
    <w:name w:val="71388662DE56498983DCD994432F4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17 de febrero de 2016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CF92B-688C-439F-B7F7-79B8BC21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0</TotalTime>
  <Pages>8</Pages>
  <Words>997</Words>
  <Characters>5487</Characters>
  <Application>Microsoft Office Word</Application>
  <DocSecurity>0</DocSecurity>
  <Lines>45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Análisis del caso de estudio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del caso de estudio</dc:title>
  <dc:subject>Requirimientos funcionales y no funcionales</dc:subject>
  <dc:creator>Felipe Hernández Cruz</dc:creator>
  <cp:keywords>Calidad en el desarrollo del software</cp:keywords>
  <cp:lastModifiedBy>Luis Daniel Solano Peraza</cp:lastModifiedBy>
  <cp:revision>2</cp:revision>
  <dcterms:created xsi:type="dcterms:W3CDTF">2016-02-20T16:04:00Z</dcterms:created>
  <dcterms:modified xsi:type="dcterms:W3CDTF">2016-02-20T16:04:00Z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