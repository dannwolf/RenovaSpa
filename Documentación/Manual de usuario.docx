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74" w:rsidRPr="00B00FED" w:rsidRDefault="003C1233">
      <w:pPr>
        <w:pStyle w:val="Puesto"/>
        <w:jc w:val="right"/>
        <w:rPr>
          <w:rFonts w:cs="Arial"/>
          <w:lang w:val="es-PE"/>
        </w:rPr>
      </w:pPr>
      <w:r w:rsidRPr="00B00FED">
        <w:rPr>
          <w:rFonts w:cs="Arial"/>
          <w:b w:val="0"/>
          <w:lang w:val="es-PE"/>
        </w:rPr>
        <w:tab/>
      </w:r>
      <w:r w:rsidR="00286D41">
        <w:rPr>
          <w:rFonts w:cs="Arial"/>
          <w:lang w:val="es-PE"/>
        </w:rPr>
        <w:t>Calidad en el Desarrollo de Software</w:t>
      </w:r>
    </w:p>
    <w:p w:rsidR="008B2BB1" w:rsidRPr="00B00FED" w:rsidRDefault="008B2BB1" w:rsidP="008B2BB1">
      <w:pPr>
        <w:rPr>
          <w:rFonts w:ascii="Arial" w:hAnsi="Arial" w:cs="Arial"/>
          <w:b/>
          <w:lang w:val="es-PE"/>
        </w:rPr>
      </w:pPr>
    </w:p>
    <w:p w:rsidR="008B2BB1" w:rsidRDefault="008B2BB1" w:rsidP="008B2BB1">
      <w:pPr>
        <w:pStyle w:val="Puesto"/>
        <w:jc w:val="right"/>
        <w:rPr>
          <w:rFonts w:cs="Arial"/>
          <w:iCs/>
        </w:rPr>
      </w:pPr>
      <w:r w:rsidRPr="00B00FED">
        <w:rPr>
          <w:rFonts w:cs="Arial"/>
          <w:iCs/>
        </w:rPr>
        <w:fldChar w:fldCharType="begin"/>
      </w:r>
      <w:r w:rsidRPr="00B00FED">
        <w:rPr>
          <w:rFonts w:cs="Arial"/>
          <w:iCs/>
          <w:lang w:val="es-ES"/>
        </w:rPr>
        <w:instrText xml:space="preserve"> TITLE </w:instrText>
      </w:r>
      <w:r w:rsidRPr="00B00FED">
        <w:rPr>
          <w:rFonts w:cs="Arial"/>
          <w:iCs/>
        </w:rPr>
        <w:fldChar w:fldCharType="separate"/>
      </w:r>
      <w:r w:rsidRPr="00B00FED">
        <w:rPr>
          <w:rFonts w:cs="Arial"/>
          <w:iCs/>
          <w:lang w:val="es-ES"/>
        </w:rPr>
        <w:t>Manual de Usuario</w:t>
      </w:r>
      <w:r w:rsidRPr="00B00FED">
        <w:rPr>
          <w:rFonts w:cs="Arial"/>
          <w:iCs/>
        </w:rPr>
        <w:fldChar w:fldCharType="end"/>
      </w:r>
      <w:r w:rsidR="004E6BB2">
        <w:rPr>
          <w:rFonts w:cs="Arial"/>
          <w:iCs/>
        </w:rPr>
        <w:t xml:space="preserve"> RenovaSpa</w:t>
      </w:r>
      <w:bookmarkStart w:id="0" w:name="_GoBack"/>
      <w:bookmarkEnd w:id="0"/>
    </w:p>
    <w:p w:rsidR="004E6BB2" w:rsidRPr="004E6BB2" w:rsidRDefault="004E6BB2" w:rsidP="004E6BB2"/>
    <w:p w:rsidR="004E6BB2" w:rsidRDefault="004E6BB2" w:rsidP="004E6BB2">
      <w:pPr>
        <w:pStyle w:val="Puesto"/>
        <w:jc w:val="right"/>
        <w:rPr>
          <w:rFonts w:cs="Arial"/>
          <w:iCs/>
        </w:rPr>
      </w:pPr>
      <w:r>
        <w:rPr>
          <w:rFonts w:cs="Arial"/>
          <w:iCs/>
        </w:rPr>
        <w:t>SOLANO PERAZA DANIEL</w:t>
      </w:r>
    </w:p>
    <w:p w:rsidR="004E6BB2" w:rsidRPr="004E6BB2" w:rsidRDefault="004E6BB2" w:rsidP="004E6BB2">
      <w:pPr>
        <w:jc w:val="right"/>
      </w:pPr>
    </w:p>
    <w:p w:rsidR="004E6BB2" w:rsidRPr="004E6BB2" w:rsidRDefault="004E6BB2" w:rsidP="004E6BB2"/>
    <w:p w:rsidR="00500974" w:rsidRPr="00B00FED" w:rsidRDefault="00500974">
      <w:pPr>
        <w:pStyle w:val="Puesto"/>
        <w:jc w:val="right"/>
        <w:rPr>
          <w:rFonts w:cs="Arial"/>
          <w:lang w:val="es-PE"/>
        </w:rPr>
      </w:pPr>
    </w:p>
    <w:p w:rsidR="00500974" w:rsidRPr="00B00FED" w:rsidRDefault="00500974">
      <w:pPr>
        <w:pStyle w:val="Puesto"/>
        <w:jc w:val="right"/>
        <w:rPr>
          <w:rFonts w:cs="Arial"/>
          <w:lang w:val="es-PE"/>
        </w:rPr>
      </w:pPr>
    </w:p>
    <w:p w:rsidR="00500974" w:rsidRDefault="00515F48">
      <w:pPr>
        <w:pStyle w:val="Puesto"/>
        <w:jc w:val="right"/>
        <w:rPr>
          <w:rFonts w:cs="Arial"/>
          <w:sz w:val="28"/>
          <w:lang w:val="es-PE"/>
        </w:rPr>
      </w:pPr>
      <w:r w:rsidRPr="00B00FED">
        <w:rPr>
          <w:rFonts w:cs="Arial"/>
          <w:sz w:val="28"/>
          <w:lang w:val="es-PE"/>
        </w:rPr>
        <w:t>Versión</w:t>
      </w:r>
      <w:r w:rsidR="00E361EB" w:rsidRPr="00B00FED">
        <w:rPr>
          <w:rFonts w:cs="Arial"/>
          <w:sz w:val="28"/>
          <w:lang w:val="es-PE"/>
        </w:rPr>
        <w:t xml:space="preserve"> </w:t>
      </w:r>
      <w:r w:rsidR="00286D41">
        <w:rPr>
          <w:rFonts w:cs="Arial"/>
          <w:sz w:val="28"/>
          <w:lang w:val="es-PE"/>
        </w:rPr>
        <w:t>1</w:t>
      </w:r>
      <w:r w:rsidR="00E361EB" w:rsidRPr="00B00FED">
        <w:rPr>
          <w:rFonts w:cs="Arial"/>
          <w:sz w:val="28"/>
          <w:lang w:val="es-PE"/>
        </w:rPr>
        <w:t>.</w:t>
      </w:r>
      <w:r w:rsidRPr="00B00FED">
        <w:rPr>
          <w:rFonts w:cs="Arial"/>
          <w:sz w:val="28"/>
          <w:lang w:val="es-PE"/>
        </w:rPr>
        <w:t>0</w:t>
      </w:r>
    </w:p>
    <w:p w:rsidR="004E6BB2" w:rsidRDefault="004E6BB2" w:rsidP="004E6BB2">
      <w:pPr>
        <w:rPr>
          <w:lang w:val="es-PE"/>
        </w:rPr>
      </w:pPr>
    </w:p>
    <w:p w:rsidR="004E6BB2" w:rsidRPr="004E6BB2" w:rsidRDefault="004E6BB2" w:rsidP="004E6BB2">
      <w:pPr>
        <w:rPr>
          <w:lang w:val="es-PE"/>
        </w:rPr>
      </w:pPr>
    </w:p>
    <w:p w:rsidR="00500974" w:rsidRPr="00B00FED" w:rsidRDefault="00500974">
      <w:pPr>
        <w:pStyle w:val="InfoBlue"/>
        <w:rPr>
          <w:rFonts w:ascii="Arial" w:hAnsi="Arial" w:cs="Arial"/>
          <w:b/>
          <w:lang w:val="es-PE"/>
        </w:rPr>
      </w:pPr>
    </w:p>
    <w:p w:rsidR="00500974" w:rsidRDefault="004E6BB2">
      <w:pPr>
        <w:pStyle w:val="InfoBlue"/>
        <w:rPr>
          <w:rFonts w:ascii="Arial" w:hAnsi="Arial" w:cs="Arial"/>
          <w:lang w:val="es-PE"/>
        </w:rPr>
      </w:pPr>
      <w:r>
        <w:rPr>
          <w:rFonts w:ascii="Arial" w:hAnsi="Arial" w:cs="Arial"/>
          <w:lang w:val="es-PE"/>
        </w:rPr>
        <w:tab/>
      </w: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Default="004E6BB2" w:rsidP="004E6BB2">
      <w:pPr>
        <w:pStyle w:val="Textoindependiente"/>
        <w:rPr>
          <w:lang w:val="es-PE"/>
        </w:rPr>
      </w:pPr>
    </w:p>
    <w:p w:rsidR="004E6BB2" w:rsidRPr="004E6BB2" w:rsidRDefault="004E6BB2" w:rsidP="004E6BB2">
      <w:pPr>
        <w:pStyle w:val="Textoindependiente"/>
        <w:rPr>
          <w:lang w:val="es-PE"/>
        </w:rPr>
      </w:pPr>
    </w:p>
    <w:p w:rsidR="00500974" w:rsidRPr="00B00FED" w:rsidRDefault="00500974">
      <w:pPr>
        <w:pStyle w:val="InfoBlue"/>
        <w:rPr>
          <w:rFonts w:ascii="Arial" w:hAnsi="Arial" w:cs="Arial"/>
          <w:lang w:val="es-PE"/>
        </w:rPr>
      </w:pPr>
      <w:r w:rsidRPr="00B00FED">
        <w:rPr>
          <w:rFonts w:ascii="Arial" w:hAnsi="Arial" w:cs="Arial"/>
          <w:lang w:val="es-PE"/>
        </w:rPr>
        <w:t xml:space="preserve"> </w:t>
      </w:r>
    </w:p>
    <w:p w:rsidR="00500974" w:rsidRPr="00B00FED" w:rsidRDefault="00500974">
      <w:pPr>
        <w:pStyle w:val="Puesto"/>
        <w:rPr>
          <w:rFonts w:cs="Arial"/>
          <w:b w:val="0"/>
          <w:sz w:val="28"/>
          <w:lang w:val="es-PE"/>
        </w:rPr>
      </w:pPr>
    </w:p>
    <w:p w:rsidR="00500974" w:rsidRPr="00B00FED" w:rsidRDefault="00500974">
      <w:pPr>
        <w:rPr>
          <w:rFonts w:ascii="Arial" w:hAnsi="Arial" w:cs="Arial"/>
          <w:lang w:val="es-PE"/>
        </w:rPr>
        <w:sectPr w:rsidR="00500974" w:rsidRPr="00B00FED">
          <w:headerReference w:type="default" r:id="rId8"/>
          <w:footerReference w:type="even" r:id="rId9"/>
          <w:pgSz w:w="12240" w:h="15840" w:code="1"/>
          <w:pgMar w:top="1440" w:right="1440" w:bottom="1440" w:left="1440" w:header="720" w:footer="720" w:gutter="0"/>
          <w:cols w:space="720"/>
          <w:vAlign w:val="center"/>
        </w:sectPr>
      </w:pPr>
    </w:p>
    <w:p w:rsidR="00500974" w:rsidRPr="00B00FED" w:rsidRDefault="001252F3" w:rsidP="00515F48">
      <w:pPr>
        <w:pStyle w:val="Puesto"/>
        <w:rPr>
          <w:rFonts w:cs="Arial"/>
          <w:b w:val="0"/>
          <w:u w:val="single"/>
          <w:lang w:val="es-PE"/>
        </w:rPr>
      </w:pPr>
      <w:r w:rsidRPr="00B00FED">
        <w:rPr>
          <w:rFonts w:cs="Arial"/>
          <w:b w:val="0"/>
          <w:u w:val="single"/>
          <w:lang w:val="es-PE"/>
        </w:rPr>
        <w:t>Tabla de Contenido</w:t>
      </w:r>
    </w:p>
    <w:p w:rsidR="0025686F" w:rsidRPr="00B00FED" w:rsidRDefault="0025686F" w:rsidP="0025686F">
      <w:pPr>
        <w:rPr>
          <w:rFonts w:ascii="Arial" w:hAnsi="Arial" w:cs="Arial"/>
          <w:lang w:val="es-PE"/>
        </w:rPr>
      </w:pPr>
    </w:p>
    <w:p w:rsidR="004E6BB2" w:rsidRPr="00B00FED" w:rsidRDefault="00167C2B" w:rsidP="00EF068C">
      <w:pPr>
        <w:pStyle w:val="Puesto"/>
        <w:ind w:firstLine="363"/>
        <w:jc w:val="left"/>
        <w:rPr>
          <w:rFonts w:cs="Arial"/>
          <w:b w:val="0"/>
          <w:noProof/>
          <w:lang w:val="es-ES" w:eastAsia="es-ES"/>
        </w:rPr>
      </w:pPr>
      <w:r w:rsidRPr="00B00FED">
        <w:rPr>
          <w:rFonts w:cs="Arial"/>
          <w:b w:val="0"/>
          <w:noProof/>
          <w:lang w:val="es-ES" w:eastAsia="es-ES"/>
        </w:rPr>
        <w:tab/>
      </w:r>
    </w:p>
    <w:p w:rsidR="004E6BB2" w:rsidRDefault="004E6BB2">
      <w:pPr>
        <w:pStyle w:val="TtulodeTDC"/>
      </w:pPr>
      <w:r>
        <w:rPr>
          <w:lang w:val="es-ES"/>
        </w:rPr>
        <w:t>Contenido</w:t>
      </w:r>
    </w:p>
    <w:p w:rsidR="004E6BB2" w:rsidRPr="004E6BB2" w:rsidRDefault="004E6BB2">
      <w:pPr>
        <w:pStyle w:val="TDC1"/>
        <w:tabs>
          <w:tab w:val="left" w:pos="432"/>
        </w:tabs>
        <w:rPr>
          <w:rFonts w:ascii="Calibri" w:hAnsi="Calibri"/>
          <w:noProof/>
          <w:sz w:val="22"/>
          <w:szCs w:val="22"/>
          <w:lang w:val="es-MX" w:eastAsia="es-MX"/>
        </w:rPr>
      </w:pPr>
      <w:r>
        <w:fldChar w:fldCharType="begin"/>
      </w:r>
      <w:r>
        <w:instrText xml:space="preserve"> TOC \o "1-3" \h \z \u </w:instrText>
      </w:r>
      <w:r>
        <w:fldChar w:fldCharType="separate"/>
      </w:r>
      <w:hyperlink w:anchor="_Toc445319759" w:history="1">
        <w:r w:rsidRPr="00672993">
          <w:rPr>
            <w:rStyle w:val="Hipervnculo"/>
            <w:rFonts w:eastAsia="DejaVu Sans" w:cs="Arial"/>
            <w:bCs/>
            <w:noProof/>
            <w:lang w:val="es-ES"/>
          </w:rPr>
          <w:t>1.</w:t>
        </w:r>
        <w:r w:rsidRPr="004E6BB2">
          <w:rPr>
            <w:rFonts w:ascii="Calibri" w:hAnsi="Calibri"/>
            <w:noProof/>
            <w:sz w:val="22"/>
            <w:szCs w:val="22"/>
            <w:lang w:val="es-MX" w:eastAsia="es-MX"/>
          </w:rPr>
          <w:tab/>
        </w:r>
        <w:r w:rsidRPr="00672993">
          <w:rPr>
            <w:rStyle w:val="Hipervnculo"/>
            <w:rFonts w:eastAsia="DejaVu Sans" w:cs="Arial"/>
            <w:bCs/>
            <w:noProof/>
            <w:lang w:val="es-ES"/>
          </w:rPr>
          <w:t>Introducción</w:t>
        </w:r>
        <w:r>
          <w:rPr>
            <w:noProof/>
            <w:webHidden/>
          </w:rPr>
          <w:tab/>
        </w:r>
        <w:r>
          <w:rPr>
            <w:noProof/>
            <w:webHidden/>
          </w:rPr>
          <w:fldChar w:fldCharType="begin"/>
        </w:r>
        <w:r>
          <w:rPr>
            <w:noProof/>
            <w:webHidden/>
          </w:rPr>
          <w:instrText xml:space="preserve"> PAGEREF _Toc445319759 \h </w:instrText>
        </w:r>
        <w:r>
          <w:rPr>
            <w:noProof/>
            <w:webHidden/>
          </w:rPr>
        </w:r>
        <w:r>
          <w:rPr>
            <w:noProof/>
            <w:webHidden/>
          </w:rPr>
          <w:fldChar w:fldCharType="separate"/>
        </w:r>
        <w:r>
          <w:rPr>
            <w:noProof/>
            <w:webHidden/>
          </w:rPr>
          <w:t>2</w:t>
        </w:r>
        <w:r>
          <w:rPr>
            <w:noProof/>
            <w:webHidden/>
          </w:rPr>
          <w:fldChar w:fldCharType="end"/>
        </w:r>
      </w:hyperlink>
    </w:p>
    <w:p w:rsidR="004E6BB2" w:rsidRPr="004E6BB2" w:rsidRDefault="004E6BB2">
      <w:pPr>
        <w:pStyle w:val="TDC1"/>
        <w:tabs>
          <w:tab w:val="left" w:pos="432"/>
        </w:tabs>
        <w:rPr>
          <w:rFonts w:ascii="Calibri" w:hAnsi="Calibri"/>
          <w:noProof/>
          <w:sz w:val="22"/>
          <w:szCs w:val="22"/>
          <w:lang w:val="es-MX" w:eastAsia="es-MX"/>
        </w:rPr>
      </w:pPr>
      <w:hyperlink w:anchor="_Toc445319760" w:history="1">
        <w:r w:rsidRPr="00672993">
          <w:rPr>
            <w:rStyle w:val="Hipervnculo"/>
            <w:rFonts w:eastAsia="DejaVu Sans" w:cs="Arial"/>
            <w:bCs/>
            <w:noProof/>
            <w:lang w:val="es-ES"/>
          </w:rPr>
          <w:t>2.</w:t>
        </w:r>
        <w:r w:rsidRPr="004E6BB2">
          <w:rPr>
            <w:rFonts w:ascii="Calibri" w:hAnsi="Calibri"/>
            <w:noProof/>
            <w:sz w:val="22"/>
            <w:szCs w:val="22"/>
            <w:lang w:val="es-MX" w:eastAsia="es-MX"/>
          </w:rPr>
          <w:tab/>
        </w:r>
        <w:r w:rsidRPr="00672993">
          <w:rPr>
            <w:rStyle w:val="Hipervnculo"/>
            <w:rFonts w:eastAsia="DejaVu Sans" w:cs="Arial"/>
            <w:bCs/>
            <w:noProof/>
            <w:lang w:val="es-ES"/>
          </w:rPr>
          <w:t>Contenido</w:t>
        </w:r>
        <w:r>
          <w:rPr>
            <w:noProof/>
            <w:webHidden/>
          </w:rPr>
          <w:tab/>
        </w:r>
        <w:r>
          <w:rPr>
            <w:noProof/>
            <w:webHidden/>
          </w:rPr>
          <w:fldChar w:fldCharType="begin"/>
        </w:r>
        <w:r>
          <w:rPr>
            <w:noProof/>
            <w:webHidden/>
          </w:rPr>
          <w:instrText xml:space="preserve"> PAGEREF _Toc445319760 \h </w:instrText>
        </w:r>
        <w:r>
          <w:rPr>
            <w:noProof/>
            <w:webHidden/>
          </w:rPr>
        </w:r>
        <w:r>
          <w:rPr>
            <w:noProof/>
            <w:webHidden/>
          </w:rPr>
          <w:fldChar w:fldCharType="separate"/>
        </w:r>
        <w:r>
          <w:rPr>
            <w:noProof/>
            <w:webHidden/>
          </w:rPr>
          <w:t>3</w:t>
        </w:r>
        <w:r>
          <w:rPr>
            <w:noProof/>
            <w:webHidden/>
          </w:rPr>
          <w:fldChar w:fldCharType="end"/>
        </w:r>
      </w:hyperlink>
    </w:p>
    <w:p w:rsidR="004E6BB2" w:rsidRDefault="004E6BB2">
      <w:r>
        <w:rPr>
          <w:b/>
          <w:bCs/>
          <w:lang w:val="es-ES"/>
        </w:rPr>
        <w:fldChar w:fldCharType="end"/>
      </w:r>
    </w:p>
    <w:p w:rsidR="008C1461" w:rsidRPr="00B00FED" w:rsidRDefault="008C1461" w:rsidP="00EF068C">
      <w:pPr>
        <w:pStyle w:val="Puesto"/>
        <w:ind w:firstLine="363"/>
        <w:jc w:val="left"/>
        <w:rPr>
          <w:rFonts w:cs="Arial"/>
          <w:b w:val="0"/>
          <w:noProof/>
          <w:lang w:val="es-ES" w:eastAsia="es-ES"/>
        </w:rPr>
      </w:pPr>
    </w:p>
    <w:p w:rsidR="008C1461" w:rsidRPr="00B00FED" w:rsidRDefault="008C1461" w:rsidP="00130AAB">
      <w:pPr>
        <w:pStyle w:val="Puesto"/>
        <w:ind w:firstLine="363"/>
        <w:jc w:val="left"/>
        <w:rPr>
          <w:rFonts w:cs="Arial"/>
          <w:b w:val="0"/>
          <w:noProof/>
          <w:lang w:val="es-ES" w:eastAsia="es-ES"/>
        </w:rPr>
      </w:pPr>
    </w:p>
    <w:p w:rsidR="00130AAB" w:rsidRPr="00B00FED" w:rsidRDefault="00130AAB" w:rsidP="00130AAB">
      <w:pPr>
        <w:rPr>
          <w:rFonts w:ascii="Arial" w:hAnsi="Arial"/>
          <w:lang w:val="es-ES" w:eastAsia="es-ES"/>
        </w:rPr>
      </w:pPr>
    </w:p>
    <w:p w:rsidR="00EF068C" w:rsidRPr="00B00FED" w:rsidRDefault="00EF068C" w:rsidP="00130AAB">
      <w:pPr>
        <w:rPr>
          <w:rFonts w:ascii="Arial" w:hAnsi="Arial"/>
          <w:lang w:val="es-ES" w:eastAsia="es-ES"/>
        </w:rPr>
      </w:pPr>
    </w:p>
    <w:p w:rsidR="00EF068C" w:rsidRPr="00B00FED" w:rsidRDefault="00EF068C" w:rsidP="00130AAB">
      <w:pPr>
        <w:rPr>
          <w:rFonts w:ascii="Arial" w:hAnsi="Arial"/>
          <w:lang w:val="es-ES" w:eastAsia="es-ES"/>
        </w:rPr>
      </w:pPr>
    </w:p>
    <w:p w:rsidR="00EF068C" w:rsidRPr="00B00FED" w:rsidRDefault="00EF068C" w:rsidP="00130AAB">
      <w:pPr>
        <w:rPr>
          <w:rFonts w:ascii="Arial" w:hAnsi="Arial"/>
          <w:lang w:val="es-ES" w:eastAsia="es-ES"/>
        </w:rPr>
      </w:pPr>
    </w:p>
    <w:p w:rsidR="00EF068C" w:rsidRPr="00B00FED" w:rsidRDefault="00EF068C" w:rsidP="00130AAB">
      <w:pPr>
        <w:rPr>
          <w:rFonts w:ascii="Arial" w:hAnsi="Arial"/>
          <w:lang w:val="es-ES" w:eastAsia="es-ES"/>
        </w:rPr>
      </w:pPr>
    </w:p>
    <w:p w:rsidR="00EF068C" w:rsidRPr="00B00FED" w:rsidRDefault="00EF068C" w:rsidP="00130AAB">
      <w:pPr>
        <w:rPr>
          <w:rFonts w:ascii="Arial" w:hAnsi="Arial"/>
          <w:lang w:val="es-ES" w:eastAsia="es-ES"/>
        </w:rPr>
      </w:pPr>
    </w:p>
    <w:p w:rsidR="00EF068C" w:rsidRPr="00B00FED" w:rsidRDefault="00EF068C" w:rsidP="00130AAB">
      <w:pPr>
        <w:rPr>
          <w:rFonts w:ascii="Arial" w:hAnsi="Arial"/>
          <w:lang w:val="es-ES" w:eastAsia="es-ES"/>
        </w:rPr>
      </w:pPr>
    </w:p>
    <w:p w:rsidR="00EF068C" w:rsidRPr="00B00FED" w:rsidRDefault="00EF068C" w:rsidP="00130AAB">
      <w:pPr>
        <w:rPr>
          <w:rFonts w:ascii="Arial" w:hAnsi="Arial"/>
          <w:lang w:val="es-ES" w:eastAsia="es-ES"/>
        </w:rPr>
      </w:pPr>
    </w:p>
    <w:p w:rsidR="008C1461" w:rsidRDefault="008C1461" w:rsidP="00D64359">
      <w:pPr>
        <w:pStyle w:val="Puesto"/>
        <w:ind w:firstLine="363"/>
        <w:jc w:val="left"/>
        <w:rPr>
          <w:rFonts w:cs="Arial"/>
          <w:b w:val="0"/>
          <w:noProof/>
          <w:lang w:val="es-ES" w:eastAsia="es-ES"/>
        </w:rPr>
      </w:pPr>
    </w:p>
    <w:p w:rsidR="00B00FED" w:rsidRDefault="00B00FED"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4E6BB2" w:rsidRDefault="004E6BB2" w:rsidP="00B00FED">
      <w:pPr>
        <w:rPr>
          <w:lang w:val="es-ES" w:eastAsia="es-ES"/>
        </w:rPr>
      </w:pPr>
    </w:p>
    <w:p w:rsidR="00B00FED" w:rsidRPr="00B00FED" w:rsidRDefault="00B00FED" w:rsidP="00B00FED">
      <w:pPr>
        <w:rPr>
          <w:lang w:val="es-ES" w:eastAsia="es-ES"/>
        </w:rPr>
      </w:pPr>
    </w:p>
    <w:p w:rsidR="00B00FED" w:rsidRDefault="00B00FED" w:rsidP="00130AAB">
      <w:pPr>
        <w:pStyle w:val="Puesto"/>
        <w:ind w:firstLine="363"/>
        <w:rPr>
          <w:rFonts w:cs="Arial"/>
          <w:sz w:val="28"/>
          <w:szCs w:val="28"/>
        </w:rPr>
      </w:pPr>
    </w:p>
    <w:p w:rsidR="008B2BB1" w:rsidRPr="00B00FED" w:rsidRDefault="008B2BB1" w:rsidP="00130AAB">
      <w:pPr>
        <w:pStyle w:val="Puesto"/>
        <w:ind w:firstLine="363"/>
        <w:rPr>
          <w:rFonts w:cs="Arial"/>
          <w:sz w:val="28"/>
          <w:szCs w:val="28"/>
          <w:lang w:val="es-ES"/>
        </w:rPr>
      </w:pPr>
      <w:r w:rsidRPr="00B00FED">
        <w:rPr>
          <w:rFonts w:cs="Arial"/>
          <w:sz w:val="28"/>
          <w:szCs w:val="28"/>
        </w:rPr>
        <w:fldChar w:fldCharType="begin"/>
      </w:r>
      <w:r w:rsidRPr="00B00FED">
        <w:rPr>
          <w:rFonts w:cs="Arial"/>
          <w:sz w:val="28"/>
          <w:szCs w:val="28"/>
          <w:lang w:val="es-ES"/>
        </w:rPr>
        <w:instrText xml:space="preserve"> TITLE </w:instrText>
      </w:r>
      <w:r w:rsidRPr="00B00FED">
        <w:rPr>
          <w:rFonts w:cs="Arial"/>
          <w:sz w:val="28"/>
          <w:szCs w:val="28"/>
        </w:rPr>
        <w:fldChar w:fldCharType="separate"/>
      </w:r>
      <w:r w:rsidR="00B00FED" w:rsidRPr="00B00FED">
        <w:rPr>
          <w:rFonts w:cs="Arial"/>
          <w:sz w:val="28"/>
          <w:szCs w:val="28"/>
          <w:lang w:val="es-ES"/>
        </w:rPr>
        <w:t>MANUAL DE USUARIO</w:t>
      </w:r>
      <w:r w:rsidRPr="00B00FED">
        <w:rPr>
          <w:rFonts w:cs="Arial"/>
          <w:sz w:val="28"/>
          <w:szCs w:val="28"/>
        </w:rPr>
        <w:fldChar w:fldCharType="end"/>
      </w:r>
    </w:p>
    <w:p w:rsidR="00440CCA" w:rsidRPr="00AA45CC" w:rsidRDefault="00440CCA" w:rsidP="005119E9">
      <w:pPr>
        <w:pStyle w:val="Ttulo1"/>
        <w:widowControl/>
        <w:numPr>
          <w:ilvl w:val="0"/>
          <w:numId w:val="0"/>
        </w:numPr>
        <w:suppressAutoHyphens/>
        <w:spacing w:before="238" w:after="238" w:line="240" w:lineRule="auto"/>
        <w:rPr>
          <w:rFonts w:cs="Arial"/>
          <w:b w:val="0"/>
          <w:sz w:val="20"/>
          <w:lang w:val="es-ES"/>
        </w:rPr>
      </w:pPr>
      <w:bookmarkStart w:id="1" w:name="_Toc225527106"/>
    </w:p>
    <w:p w:rsidR="008B2BB1" w:rsidRPr="00AA45CC" w:rsidRDefault="008B2BB1" w:rsidP="00440CCA">
      <w:pPr>
        <w:pStyle w:val="Ttulo1"/>
        <w:widowControl/>
        <w:numPr>
          <w:ilvl w:val="0"/>
          <w:numId w:val="40"/>
        </w:numPr>
        <w:suppressAutoHyphens/>
        <w:spacing w:before="238" w:after="238" w:line="240" w:lineRule="auto"/>
        <w:rPr>
          <w:rFonts w:eastAsia="DejaVu Sans" w:cs="Arial"/>
          <w:bCs/>
          <w:sz w:val="20"/>
          <w:lang w:val="es-ES"/>
        </w:rPr>
      </w:pPr>
      <w:bookmarkStart w:id="2" w:name="_Toc445319759"/>
      <w:r w:rsidRPr="00AA45CC">
        <w:rPr>
          <w:rFonts w:eastAsia="DejaVu Sans" w:cs="Arial"/>
          <w:bCs/>
          <w:sz w:val="20"/>
          <w:lang w:val="es-ES"/>
        </w:rPr>
        <w:t>Introducción</w:t>
      </w:r>
      <w:bookmarkEnd w:id="1"/>
      <w:bookmarkEnd w:id="2"/>
    </w:p>
    <w:p w:rsidR="00A95319" w:rsidRPr="00AA45CC" w:rsidRDefault="005D3185" w:rsidP="00440CCA">
      <w:pPr>
        <w:pStyle w:val="Textoindependiente"/>
        <w:spacing w:line="360" w:lineRule="auto"/>
        <w:ind w:left="709"/>
        <w:jc w:val="both"/>
        <w:rPr>
          <w:rFonts w:ascii="Arial" w:hAnsi="Arial" w:cs="Arial"/>
          <w:bCs/>
          <w:lang w:val="es-ES" w:eastAsia="es-ES"/>
        </w:rPr>
      </w:pPr>
      <w:r>
        <w:rPr>
          <w:rFonts w:ascii="Arial" w:hAnsi="Arial" w:cs="Arial"/>
          <w:lang w:val="es-ES" w:eastAsia="es-ES"/>
        </w:rPr>
        <w:t>El sistema automatizado para deslinde de responsabilidades (Renova SPA)  es un sistema</w:t>
      </w:r>
      <w:r w:rsidR="00B00FED" w:rsidRPr="00AA45CC">
        <w:rPr>
          <w:rFonts w:ascii="Arial" w:hAnsi="Arial" w:cs="Arial"/>
          <w:lang w:val="es-ES" w:eastAsia="es-ES"/>
        </w:rPr>
        <w:t xml:space="preserve">, </w:t>
      </w:r>
      <w:r w:rsidR="005119E9" w:rsidRPr="00AA45CC">
        <w:rPr>
          <w:rFonts w:ascii="Arial" w:hAnsi="Arial" w:cs="Arial"/>
          <w:lang w:val="es-ES" w:eastAsia="es-ES"/>
        </w:rPr>
        <w:t xml:space="preserve">que permite </w:t>
      </w:r>
      <w:r w:rsidR="00286D41">
        <w:rPr>
          <w:rFonts w:ascii="Arial" w:hAnsi="Arial" w:cs="Arial"/>
          <w:lang w:val="es-ES" w:eastAsia="es-ES"/>
        </w:rPr>
        <w:t xml:space="preserve">disminuir el tiempo de labor del encargo del  SPA, al igual que agilizar y facilitar el registro de los clientes o huéspedes. Este sistema de igual manera permite llevar un control y una mejor administración como también permite que los huéspedes evalúen el servicio que se les brindo por parte de los terapeutas utilizando estos datos para futuras mejores de servicio dentro del SPA. </w:t>
      </w:r>
    </w:p>
    <w:p w:rsidR="005119E9" w:rsidRPr="00AA45CC" w:rsidRDefault="005119E9" w:rsidP="005119E9">
      <w:pPr>
        <w:pStyle w:val="Textoindependiente"/>
        <w:spacing w:line="360" w:lineRule="auto"/>
        <w:ind w:left="1080"/>
        <w:jc w:val="both"/>
        <w:rPr>
          <w:rFonts w:ascii="Arial" w:hAnsi="Arial" w:cs="Arial"/>
          <w:lang w:val="es-ES" w:eastAsia="es-ES"/>
        </w:rPr>
      </w:pPr>
      <w:r w:rsidRPr="00AA45CC">
        <w:rPr>
          <w:rFonts w:ascii="Arial" w:hAnsi="Arial" w:cs="Arial"/>
          <w:lang w:val="es-ES" w:eastAsia="es-ES"/>
        </w:rPr>
        <w:t xml:space="preserve"> </w:t>
      </w:r>
    </w:p>
    <w:p w:rsidR="005119E9" w:rsidRPr="00AA45CC" w:rsidRDefault="005119E9" w:rsidP="008B5AE2">
      <w:pPr>
        <w:pStyle w:val="Textoindependiente"/>
        <w:numPr>
          <w:ilvl w:val="1"/>
          <w:numId w:val="40"/>
        </w:numPr>
        <w:spacing w:line="360" w:lineRule="auto"/>
        <w:rPr>
          <w:rFonts w:ascii="Arial" w:hAnsi="Arial" w:cs="Arial"/>
          <w:b/>
          <w:lang w:val="es-ES" w:eastAsia="es-ES"/>
        </w:rPr>
      </w:pPr>
      <w:r w:rsidRPr="00AA45CC">
        <w:rPr>
          <w:rFonts w:ascii="Arial" w:hAnsi="Arial" w:cs="Arial"/>
          <w:b/>
          <w:lang w:val="es-ES" w:eastAsia="es-ES"/>
        </w:rPr>
        <w:t>Objetivo</w:t>
      </w:r>
      <w:bookmarkStart w:id="3" w:name="req"/>
      <w:r w:rsidR="008C1461" w:rsidRPr="00AA45CC">
        <w:rPr>
          <w:rFonts w:ascii="Arial" w:hAnsi="Arial" w:cs="Arial"/>
          <w:b/>
          <w:lang w:val="es-ES" w:eastAsia="es-ES"/>
        </w:rPr>
        <w:fldChar w:fldCharType="begin"/>
      </w:r>
      <w:r w:rsidR="008C1461" w:rsidRPr="00AA45CC">
        <w:rPr>
          <w:rFonts w:ascii="Arial" w:hAnsi="Arial"/>
          <w:b/>
          <w:lang w:val="es-ES"/>
        </w:rPr>
        <w:instrText xml:space="preserve"> XE "</w:instrText>
      </w:r>
      <w:r w:rsidR="008C1461" w:rsidRPr="00AA45CC">
        <w:rPr>
          <w:rFonts w:ascii="Arial" w:hAnsi="Arial" w:cs="Arial"/>
          <w:b/>
          <w:lang w:val="es-ES" w:eastAsia="es-ES"/>
        </w:rPr>
        <w:instrText>Objetivo</w:instrText>
      </w:r>
      <w:r w:rsidR="008C1461" w:rsidRPr="00AA45CC">
        <w:rPr>
          <w:rFonts w:ascii="Arial" w:hAnsi="Arial"/>
          <w:b/>
          <w:lang w:val="es-ES"/>
        </w:rPr>
        <w:instrText xml:space="preserve">" </w:instrText>
      </w:r>
      <w:r w:rsidR="008C1461" w:rsidRPr="00AA45CC">
        <w:rPr>
          <w:rFonts w:ascii="Arial" w:hAnsi="Arial" w:cs="Arial"/>
          <w:b/>
          <w:lang w:val="es-ES" w:eastAsia="es-ES"/>
        </w:rPr>
        <w:fldChar w:fldCharType="end"/>
      </w:r>
    </w:p>
    <w:p w:rsidR="005119E9" w:rsidRPr="00AA45CC" w:rsidRDefault="005119E9" w:rsidP="005119E9">
      <w:pPr>
        <w:pStyle w:val="Textoindependiente"/>
        <w:spacing w:line="360" w:lineRule="auto"/>
        <w:ind w:left="1080"/>
        <w:jc w:val="both"/>
        <w:rPr>
          <w:rFonts w:ascii="Arial" w:hAnsi="Arial" w:cs="Arial"/>
          <w:lang w:val="es-ES" w:eastAsia="es-ES"/>
        </w:rPr>
      </w:pPr>
      <w:r w:rsidRPr="00AA45CC">
        <w:rPr>
          <w:rFonts w:ascii="Arial" w:hAnsi="Arial" w:cs="Arial"/>
          <w:lang w:val="es-ES" w:eastAsia="es-ES"/>
        </w:rPr>
        <w:t xml:space="preserve">El objetivo que se persigue con la aplicación del presente manual es dar a conocer a los usuarios finales las características y las formas de funcionamiento </w:t>
      </w:r>
      <w:r w:rsidR="00286D41">
        <w:rPr>
          <w:rFonts w:ascii="Arial" w:hAnsi="Arial" w:cs="Arial"/>
          <w:lang w:val="es-ES" w:eastAsia="es-ES"/>
        </w:rPr>
        <w:t xml:space="preserve">del sistema Renova SPA. </w:t>
      </w:r>
    </w:p>
    <w:p w:rsidR="008B5AE2" w:rsidRPr="00AA45CC" w:rsidRDefault="008B5AE2" w:rsidP="005119E9">
      <w:pPr>
        <w:pStyle w:val="Textoindependiente"/>
        <w:spacing w:line="360" w:lineRule="auto"/>
        <w:ind w:left="1080"/>
        <w:jc w:val="both"/>
        <w:rPr>
          <w:rFonts w:ascii="Arial" w:hAnsi="Arial" w:cs="Arial"/>
          <w:lang w:val="es-ES" w:eastAsia="es-ES"/>
        </w:rPr>
      </w:pPr>
    </w:p>
    <w:p w:rsidR="005119E9" w:rsidRPr="00AA45CC" w:rsidRDefault="005119E9" w:rsidP="008B5AE2">
      <w:pPr>
        <w:widowControl/>
        <w:numPr>
          <w:ilvl w:val="1"/>
          <w:numId w:val="40"/>
        </w:numPr>
        <w:spacing w:line="240" w:lineRule="auto"/>
        <w:rPr>
          <w:rFonts w:ascii="Arial" w:hAnsi="Arial" w:cs="Arial"/>
        </w:rPr>
      </w:pPr>
      <w:r w:rsidRPr="00AA45CC">
        <w:rPr>
          <w:rFonts w:ascii="Arial" w:hAnsi="Arial" w:cs="Arial"/>
          <w:b/>
          <w:lang w:val="es-PE"/>
        </w:rPr>
        <w:t>Requerimiento</w:t>
      </w:r>
      <w:r w:rsidR="00067920" w:rsidRPr="00AA45CC">
        <w:rPr>
          <w:rFonts w:ascii="Arial" w:hAnsi="Arial" w:cs="Arial"/>
          <w:b/>
          <w:lang w:val="es-PE"/>
        </w:rPr>
        <w:t>s</w:t>
      </w:r>
      <w:r w:rsidRPr="00AA45CC">
        <w:rPr>
          <w:rFonts w:ascii="Arial" w:hAnsi="Arial" w:cs="Arial"/>
          <w:b/>
        </w:rPr>
        <w:t xml:space="preserve"> </w:t>
      </w:r>
      <w:r w:rsidRPr="00AA45CC">
        <w:rPr>
          <w:rFonts w:ascii="Arial" w:hAnsi="Arial" w:cs="Arial"/>
          <w:b/>
          <w:lang w:val="es-PE"/>
        </w:rPr>
        <w:t>Básico</w:t>
      </w:r>
      <w:bookmarkEnd w:id="3"/>
      <w:r w:rsidR="00067920" w:rsidRPr="00AA45CC">
        <w:rPr>
          <w:rFonts w:ascii="Arial" w:hAnsi="Arial" w:cs="Arial"/>
          <w:b/>
          <w:lang w:val="es-PE"/>
        </w:rPr>
        <w:t>s</w:t>
      </w:r>
      <w:r w:rsidR="008C1461" w:rsidRPr="00AA45CC">
        <w:rPr>
          <w:rFonts w:ascii="Arial" w:hAnsi="Arial" w:cs="Arial"/>
        </w:rPr>
        <w:fldChar w:fldCharType="begin"/>
      </w:r>
      <w:r w:rsidR="008C1461" w:rsidRPr="00AA45CC">
        <w:rPr>
          <w:rFonts w:ascii="Arial" w:hAnsi="Arial" w:cs="Arial"/>
        </w:rPr>
        <w:instrText xml:space="preserve"> XE "Requerimiento Básico" </w:instrText>
      </w:r>
      <w:r w:rsidR="008C1461" w:rsidRPr="00AA45CC">
        <w:rPr>
          <w:rFonts w:ascii="Arial" w:hAnsi="Arial" w:cs="Arial"/>
        </w:rPr>
        <w:fldChar w:fldCharType="end"/>
      </w:r>
    </w:p>
    <w:p w:rsidR="005119E9" w:rsidRPr="00AA45CC" w:rsidRDefault="005119E9" w:rsidP="005119E9">
      <w:pPr>
        <w:rPr>
          <w:rFonts w:ascii="Arial" w:hAnsi="Arial" w:cs="Arial"/>
        </w:rPr>
      </w:pPr>
    </w:p>
    <w:p w:rsidR="005119E9" w:rsidRPr="00AA45CC" w:rsidRDefault="00286D41" w:rsidP="008B5AE2">
      <w:pPr>
        <w:widowControl/>
        <w:numPr>
          <w:ilvl w:val="0"/>
          <w:numId w:val="34"/>
        </w:numPr>
        <w:tabs>
          <w:tab w:val="clear" w:pos="726"/>
          <w:tab w:val="num" w:pos="1418"/>
        </w:tabs>
        <w:spacing w:line="360" w:lineRule="auto"/>
        <w:ind w:left="1418" w:hanging="425"/>
        <w:jc w:val="both"/>
        <w:rPr>
          <w:rFonts w:ascii="Arial" w:hAnsi="Arial" w:cs="Arial"/>
          <w:lang w:val="pt-BR" w:eastAsia="es-ES"/>
        </w:rPr>
      </w:pPr>
      <w:r w:rsidRPr="00AA45CC">
        <w:rPr>
          <w:rFonts w:ascii="Arial" w:hAnsi="Arial" w:cs="Arial"/>
          <w:lang w:val="pt-BR" w:eastAsia="es-ES"/>
        </w:rPr>
        <w:t>Computador</w:t>
      </w:r>
      <w:r>
        <w:rPr>
          <w:rFonts w:ascii="Arial" w:hAnsi="Arial" w:cs="Arial"/>
          <w:lang w:val="pt-BR" w:eastAsia="es-ES"/>
        </w:rPr>
        <w:t xml:space="preserve">a de escritório o dispositivo portátil. </w:t>
      </w:r>
    </w:p>
    <w:p w:rsidR="005119E9" w:rsidRPr="00286D41" w:rsidRDefault="005119E9" w:rsidP="00264769">
      <w:pPr>
        <w:widowControl/>
        <w:numPr>
          <w:ilvl w:val="0"/>
          <w:numId w:val="34"/>
        </w:numPr>
        <w:tabs>
          <w:tab w:val="clear" w:pos="726"/>
          <w:tab w:val="num" w:pos="1418"/>
        </w:tabs>
        <w:spacing w:line="360" w:lineRule="auto"/>
        <w:ind w:left="1418" w:hanging="425"/>
        <w:jc w:val="both"/>
        <w:rPr>
          <w:rFonts w:ascii="Arial" w:hAnsi="Arial" w:cs="Arial"/>
          <w:lang w:val="es-ES" w:eastAsia="es-ES"/>
        </w:rPr>
      </w:pPr>
      <w:r w:rsidRPr="00286D41">
        <w:rPr>
          <w:rFonts w:ascii="Arial" w:hAnsi="Arial" w:cs="Arial"/>
          <w:lang w:val="es-ES" w:eastAsia="es-ES"/>
        </w:rPr>
        <w:t>Tener instalado un</w:t>
      </w:r>
      <w:r w:rsidR="00286D41" w:rsidRPr="00286D41">
        <w:rPr>
          <w:rFonts w:ascii="Arial" w:hAnsi="Arial" w:cs="Arial"/>
          <w:lang w:val="es-ES" w:eastAsia="es-ES"/>
        </w:rPr>
        <w:t xml:space="preserve"> servidor local</w:t>
      </w:r>
      <w:r w:rsidR="00286D41">
        <w:rPr>
          <w:rFonts w:ascii="Arial" w:hAnsi="Arial" w:cs="Arial"/>
          <w:lang w:val="es-ES" w:eastAsia="es-ES"/>
        </w:rPr>
        <w:t xml:space="preserve">, como por ejemplo: XAMPP </w:t>
      </w:r>
    </w:p>
    <w:p w:rsidR="005119E9" w:rsidRPr="00AA45CC" w:rsidRDefault="00286D41" w:rsidP="008B5AE2">
      <w:pPr>
        <w:numPr>
          <w:ilvl w:val="0"/>
          <w:numId w:val="34"/>
        </w:numPr>
        <w:tabs>
          <w:tab w:val="clear" w:pos="726"/>
          <w:tab w:val="num" w:pos="1418"/>
        </w:tabs>
        <w:spacing w:line="360" w:lineRule="auto"/>
        <w:ind w:left="1418" w:hanging="425"/>
        <w:jc w:val="both"/>
        <w:rPr>
          <w:rFonts w:ascii="Arial" w:hAnsi="Arial" w:cs="Arial"/>
          <w:lang w:val="es-ES" w:eastAsia="es-ES"/>
        </w:rPr>
      </w:pPr>
      <w:r>
        <w:rPr>
          <w:rFonts w:ascii="Arial" w:hAnsi="Arial" w:cs="Arial"/>
          <w:lang w:val="es-ES" w:eastAsia="es-ES"/>
        </w:rPr>
        <w:t xml:space="preserve">Dispositivo Para huella Digital (en dado caso que se utilice) </w:t>
      </w:r>
    </w:p>
    <w:p w:rsidR="008B5AE2" w:rsidRPr="00AA45CC" w:rsidRDefault="008B5AE2" w:rsidP="008B5AE2">
      <w:pPr>
        <w:pStyle w:val="Textoindependiente"/>
        <w:spacing w:line="360" w:lineRule="auto"/>
        <w:ind w:left="1080"/>
        <w:jc w:val="both"/>
        <w:rPr>
          <w:rFonts w:ascii="Arial" w:hAnsi="Arial" w:cs="Arial"/>
          <w:lang w:val="es-ES" w:eastAsia="es-ES"/>
        </w:rPr>
      </w:pPr>
      <w:bookmarkStart w:id="4" w:name="_Toc225527107"/>
    </w:p>
    <w:p w:rsidR="008B5AE2" w:rsidRPr="00AA45CC" w:rsidRDefault="008B5AE2" w:rsidP="008B5AE2">
      <w:pPr>
        <w:widowControl/>
        <w:numPr>
          <w:ilvl w:val="1"/>
          <w:numId w:val="40"/>
        </w:numPr>
        <w:spacing w:line="240" w:lineRule="auto"/>
        <w:rPr>
          <w:rFonts w:ascii="Arial" w:hAnsi="Arial" w:cs="Arial"/>
        </w:rPr>
      </w:pPr>
      <w:r w:rsidRPr="00AA45CC">
        <w:rPr>
          <w:rFonts w:ascii="Arial" w:hAnsi="Arial" w:cs="Arial"/>
          <w:b/>
          <w:lang w:val="es-PE"/>
        </w:rPr>
        <w:t>Descripción</w:t>
      </w:r>
      <w:r w:rsidRPr="00AA45CC">
        <w:rPr>
          <w:rFonts w:ascii="Arial" w:hAnsi="Arial" w:cs="Arial"/>
        </w:rPr>
        <w:t xml:space="preserve"> </w:t>
      </w:r>
    </w:p>
    <w:p w:rsidR="008B5AE2" w:rsidRPr="00AA45CC" w:rsidRDefault="008B5AE2" w:rsidP="008B5AE2">
      <w:pPr>
        <w:widowControl/>
        <w:spacing w:line="240" w:lineRule="auto"/>
        <w:ind w:left="360"/>
        <w:rPr>
          <w:rFonts w:ascii="Arial" w:hAnsi="Arial" w:cs="Arial"/>
        </w:rPr>
      </w:pPr>
      <w:r w:rsidRPr="00AA45CC">
        <w:rPr>
          <w:rFonts w:ascii="Arial" w:hAnsi="Arial" w:cs="Arial"/>
        </w:rPr>
        <w:fldChar w:fldCharType="begin"/>
      </w:r>
      <w:r w:rsidRPr="00AA45CC">
        <w:rPr>
          <w:rFonts w:ascii="Arial" w:hAnsi="Arial" w:cs="Arial"/>
        </w:rPr>
        <w:instrText xml:space="preserve"> XE "Requerimiento Básico" </w:instrText>
      </w:r>
      <w:r w:rsidRPr="00AA45CC">
        <w:rPr>
          <w:rFonts w:ascii="Arial" w:hAnsi="Arial" w:cs="Arial"/>
        </w:rPr>
        <w:fldChar w:fldCharType="end"/>
      </w:r>
    </w:p>
    <w:bookmarkEnd w:id="4"/>
    <w:p w:rsidR="00440CCA" w:rsidRPr="00AA45CC" w:rsidRDefault="00440CCA" w:rsidP="008B5AE2">
      <w:pPr>
        <w:pStyle w:val="Textoindependiente1"/>
        <w:spacing w:line="360" w:lineRule="auto"/>
        <w:ind w:left="1080"/>
        <w:jc w:val="both"/>
        <w:rPr>
          <w:rFonts w:ascii="Arial" w:hAnsi="Arial" w:cs="Arial"/>
          <w:sz w:val="20"/>
          <w:szCs w:val="20"/>
        </w:rPr>
      </w:pPr>
      <w:r w:rsidRPr="00AA45CC">
        <w:rPr>
          <w:rFonts w:ascii="Arial" w:hAnsi="Arial" w:cs="Arial"/>
          <w:sz w:val="20"/>
          <w:szCs w:val="20"/>
        </w:rPr>
        <w:t>En el desarrollo del presente documento, se mostrarán las diferentes herramientas aplicativas que contiene el</w:t>
      </w:r>
      <w:r w:rsidR="002F72FF">
        <w:rPr>
          <w:rFonts w:ascii="Arial" w:hAnsi="Arial" w:cs="Arial"/>
          <w:sz w:val="20"/>
          <w:szCs w:val="20"/>
        </w:rPr>
        <w:t xml:space="preserve"> sistema “Renova SPA</w:t>
      </w:r>
      <w:r w:rsidRPr="00AA45CC">
        <w:rPr>
          <w:rFonts w:ascii="Arial" w:hAnsi="Arial" w:cs="Arial"/>
          <w:sz w:val="20"/>
          <w:szCs w:val="20"/>
        </w:rPr>
        <w:t>”, las cuales, se darán a conocer paso a paso, para la comprensión del usuario.</w:t>
      </w:r>
    </w:p>
    <w:p w:rsidR="00440CCA" w:rsidRPr="00AA45CC" w:rsidRDefault="00440CCA" w:rsidP="008B5AE2">
      <w:pPr>
        <w:pStyle w:val="Textoindependiente1"/>
        <w:spacing w:line="360" w:lineRule="auto"/>
        <w:ind w:left="1080"/>
        <w:jc w:val="both"/>
        <w:rPr>
          <w:rFonts w:ascii="Arial" w:hAnsi="Arial" w:cs="Arial"/>
          <w:sz w:val="20"/>
          <w:szCs w:val="20"/>
        </w:rPr>
      </w:pPr>
      <w:r w:rsidRPr="00AA45CC">
        <w:rPr>
          <w:rFonts w:ascii="Arial" w:hAnsi="Arial" w:cs="Arial"/>
          <w:sz w:val="20"/>
          <w:szCs w:val="20"/>
        </w:rPr>
        <w:t>Es importante dar una detallada descripción, para así brindar al usuario una mayor seguridad y permitirle, de la misma manera, un correcto y eficiente uso de cada una de las herramientas aplicativas existentes.</w:t>
      </w:r>
    </w:p>
    <w:p w:rsidR="00440CCA" w:rsidRPr="00AA45CC" w:rsidRDefault="00440CCA" w:rsidP="008B5AE2">
      <w:pPr>
        <w:pStyle w:val="Textoindependiente1"/>
        <w:spacing w:line="360" w:lineRule="auto"/>
        <w:ind w:left="1080"/>
        <w:jc w:val="both"/>
        <w:rPr>
          <w:rFonts w:ascii="Arial" w:hAnsi="Arial" w:cs="Arial"/>
          <w:sz w:val="20"/>
          <w:szCs w:val="20"/>
        </w:rPr>
      </w:pPr>
    </w:p>
    <w:p w:rsidR="008B2BB1" w:rsidRPr="00AA45CC" w:rsidRDefault="00440CCA" w:rsidP="008B5AE2">
      <w:pPr>
        <w:pStyle w:val="Textoindependiente1"/>
        <w:spacing w:line="360" w:lineRule="auto"/>
        <w:ind w:left="1080"/>
        <w:jc w:val="both"/>
        <w:rPr>
          <w:rFonts w:ascii="Arial" w:hAnsi="Arial" w:cs="Arial"/>
          <w:sz w:val="20"/>
          <w:szCs w:val="20"/>
        </w:rPr>
      </w:pPr>
      <w:r w:rsidRPr="00AA45CC">
        <w:rPr>
          <w:rFonts w:ascii="Arial" w:hAnsi="Arial" w:cs="Arial"/>
          <w:sz w:val="20"/>
          <w:szCs w:val="20"/>
        </w:rPr>
        <w:t>E</w:t>
      </w:r>
      <w:r w:rsidR="00167C2B" w:rsidRPr="00AA45CC">
        <w:rPr>
          <w:rFonts w:ascii="Arial" w:hAnsi="Arial" w:cs="Arial"/>
          <w:sz w:val="20"/>
          <w:szCs w:val="20"/>
        </w:rPr>
        <w:t xml:space="preserve">ste manual a su vez tiene la finalidad de que el usuario pueda guiarse de una manera practica y sencilla a través de cada componente descrito en el documento. </w:t>
      </w:r>
      <w:r w:rsidR="00FA1BD0" w:rsidRPr="00AA45CC">
        <w:rPr>
          <w:rFonts w:ascii="Arial" w:hAnsi="Arial" w:cs="Arial"/>
          <w:sz w:val="20"/>
          <w:szCs w:val="20"/>
        </w:rPr>
        <w:t xml:space="preserve">    </w:t>
      </w:r>
    </w:p>
    <w:p w:rsidR="005119E9" w:rsidRPr="00AA45CC" w:rsidRDefault="005119E9" w:rsidP="00440CCA">
      <w:pPr>
        <w:pStyle w:val="Textoindependiente1"/>
        <w:ind w:left="360"/>
        <w:rPr>
          <w:rFonts w:ascii="Arial" w:hAnsi="Arial" w:cs="Arial"/>
          <w:sz w:val="20"/>
          <w:szCs w:val="20"/>
        </w:rPr>
      </w:pPr>
    </w:p>
    <w:p w:rsidR="008B2BB1" w:rsidRPr="00A407E1" w:rsidRDefault="00440CCA" w:rsidP="008B2BB1">
      <w:pPr>
        <w:pStyle w:val="Ttulo1"/>
        <w:widowControl/>
        <w:numPr>
          <w:ilvl w:val="0"/>
          <w:numId w:val="40"/>
        </w:numPr>
        <w:suppressAutoHyphens/>
        <w:spacing w:before="238" w:after="238" w:line="240" w:lineRule="auto"/>
        <w:rPr>
          <w:rFonts w:eastAsia="DejaVu Sans" w:cs="Arial"/>
          <w:bCs/>
          <w:sz w:val="20"/>
          <w:lang w:val="es-ES"/>
        </w:rPr>
      </w:pPr>
      <w:bookmarkStart w:id="5" w:name="_Toc445319760"/>
      <w:r w:rsidRPr="00AA45CC">
        <w:rPr>
          <w:rFonts w:eastAsia="DejaVu Sans" w:cs="Arial"/>
          <w:bCs/>
          <w:sz w:val="20"/>
          <w:lang w:val="es-ES"/>
        </w:rPr>
        <w:t>Contenido</w:t>
      </w:r>
      <w:bookmarkEnd w:id="5"/>
    </w:p>
    <w:p w:rsidR="00680E2F" w:rsidRPr="00AA45CC" w:rsidRDefault="004E3A5F" w:rsidP="002B74F2">
      <w:pPr>
        <w:pStyle w:val="Default"/>
        <w:numPr>
          <w:ilvl w:val="1"/>
          <w:numId w:val="40"/>
        </w:numPr>
        <w:rPr>
          <w:rFonts w:eastAsia="DejaVu Sans"/>
          <w:b/>
          <w:noProof/>
          <w:sz w:val="20"/>
          <w:szCs w:val="20"/>
        </w:rPr>
      </w:pPr>
      <w:r w:rsidRPr="00AA45CC">
        <w:rPr>
          <w:rFonts w:eastAsia="DejaVu Sans"/>
          <w:b/>
          <w:bCs/>
          <w:noProof/>
          <w:sz w:val="20"/>
          <w:szCs w:val="20"/>
        </w:rPr>
        <w:t>Presentación</w:t>
      </w:r>
    </w:p>
    <w:p w:rsidR="004E3A5F" w:rsidRPr="00AA45CC" w:rsidRDefault="004E3A5F" w:rsidP="004E3A5F">
      <w:pPr>
        <w:pStyle w:val="Default"/>
        <w:ind w:left="360"/>
        <w:rPr>
          <w:rFonts w:eastAsia="DejaVu Sans"/>
          <w:b/>
          <w:noProof/>
          <w:sz w:val="20"/>
          <w:szCs w:val="20"/>
        </w:rPr>
      </w:pPr>
    </w:p>
    <w:p w:rsidR="004E3A5F" w:rsidRPr="00AA45CC" w:rsidRDefault="002F72FF" w:rsidP="004E3A5F">
      <w:pPr>
        <w:pStyle w:val="Textoindependiente1"/>
        <w:spacing w:line="360" w:lineRule="auto"/>
        <w:ind w:left="1080"/>
        <w:jc w:val="both"/>
        <w:rPr>
          <w:rFonts w:ascii="Arial" w:hAnsi="Arial" w:cs="Arial"/>
          <w:sz w:val="20"/>
          <w:szCs w:val="20"/>
        </w:rPr>
      </w:pPr>
      <w:r>
        <w:rPr>
          <w:rFonts w:ascii="Arial" w:hAnsi="Arial" w:cs="Arial"/>
          <w:sz w:val="20"/>
          <w:szCs w:val="20"/>
        </w:rPr>
        <w:t>El ingreso al sistema</w:t>
      </w:r>
      <w:r w:rsidR="004E3A5F" w:rsidRPr="00AA45CC">
        <w:rPr>
          <w:rFonts w:ascii="Arial" w:hAnsi="Arial" w:cs="Arial"/>
          <w:sz w:val="20"/>
          <w:szCs w:val="20"/>
        </w:rPr>
        <w:t xml:space="preserve"> Class es a través del sitio Web </w:t>
      </w:r>
      <w:r w:rsidR="00206795">
        <w:rPr>
          <w:rFonts w:ascii="Arial" w:hAnsi="Arial" w:cs="Arial"/>
          <w:sz w:val="20"/>
          <w:szCs w:val="20"/>
        </w:rPr>
        <w:t xml:space="preserve"> local </w:t>
      </w:r>
      <w:r w:rsidR="004E3A5F" w:rsidRPr="00AA45CC">
        <w:rPr>
          <w:rFonts w:ascii="Arial" w:hAnsi="Arial" w:cs="Arial"/>
          <w:sz w:val="20"/>
          <w:szCs w:val="20"/>
        </w:rPr>
        <w:t>cuya dirección es:</w:t>
      </w:r>
    </w:p>
    <w:p w:rsidR="00996B4D" w:rsidRPr="00A407E1" w:rsidRDefault="00206795" w:rsidP="00A407E1">
      <w:pPr>
        <w:pStyle w:val="Textoindependiente1"/>
        <w:spacing w:line="360" w:lineRule="auto"/>
        <w:ind w:left="1080"/>
        <w:jc w:val="center"/>
        <w:rPr>
          <w:i/>
          <w:iCs/>
          <w:sz w:val="20"/>
          <w:szCs w:val="20"/>
        </w:rPr>
      </w:pPr>
      <w:r>
        <w:rPr>
          <w:i/>
          <w:iCs/>
          <w:sz w:val="20"/>
          <w:szCs w:val="20"/>
        </w:rPr>
        <w:t>Localhost/renovaspa/php/index.php</w:t>
      </w:r>
    </w:p>
    <w:p w:rsidR="00996B4D" w:rsidRDefault="00996B4D" w:rsidP="004E3A5F">
      <w:pPr>
        <w:pStyle w:val="Default"/>
        <w:rPr>
          <w:rFonts w:eastAsia="DejaVu Sans"/>
          <w:b/>
          <w:noProof/>
          <w:sz w:val="20"/>
          <w:szCs w:val="20"/>
        </w:rPr>
      </w:pPr>
    </w:p>
    <w:p w:rsidR="00996B4D" w:rsidRPr="00AA45CC" w:rsidRDefault="008C427B" w:rsidP="004E3A5F">
      <w:pPr>
        <w:pStyle w:val="Default"/>
        <w:rPr>
          <w:rFonts w:eastAsia="DejaVu Sans"/>
          <w:b/>
          <w:noProof/>
          <w:sz w:val="20"/>
          <w:szCs w:val="20"/>
        </w:rPr>
      </w:pPr>
      <w:r w:rsidRPr="00DF406A">
        <w:rPr>
          <w:noProof/>
          <w:lang w:val="es-MX" w:eastAsia="es-MX"/>
        </w:rPr>
        <w:drawing>
          <wp:inline distT="0" distB="0" distL="0" distR="0">
            <wp:extent cx="5943600" cy="2724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b="18518"/>
                    <a:stretch>
                      <a:fillRect/>
                    </a:stretch>
                  </pic:blipFill>
                  <pic:spPr bwMode="auto">
                    <a:xfrm>
                      <a:off x="0" y="0"/>
                      <a:ext cx="5943600" cy="2724150"/>
                    </a:xfrm>
                    <a:prstGeom prst="rect">
                      <a:avLst/>
                    </a:prstGeom>
                    <a:noFill/>
                    <a:ln>
                      <a:noFill/>
                    </a:ln>
                  </pic:spPr>
                </pic:pic>
              </a:graphicData>
            </a:graphic>
          </wp:inline>
        </w:drawing>
      </w:r>
    </w:p>
    <w:p w:rsidR="004E3A5F" w:rsidRPr="00AA45CC" w:rsidRDefault="004E3A5F" w:rsidP="004E3A5F">
      <w:pPr>
        <w:pStyle w:val="Default"/>
        <w:rPr>
          <w:b/>
          <w:sz w:val="20"/>
          <w:szCs w:val="20"/>
          <w:lang w:val="es-PE"/>
        </w:rPr>
      </w:pPr>
    </w:p>
    <w:p w:rsidR="00F67E3E" w:rsidRPr="00996B4D" w:rsidRDefault="001E4335" w:rsidP="008F51D2">
      <w:pPr>
        <w:pStyle w:val="Default"/>
        <w:numPr>
          <w:ilvl w:val="2"/>
          <w:numId w:val="40"/>
        </w:numPr>
        <w:rPr>
          <w:b/>
          <w:sz w:val="20"/>
          <w:szCs w:val="20"/>
          <w:lang w:val="es-PE"/>
        </w:rPr>
      </w:pPr>
      <w:r>
        <w:rPr>
          <w:rFonts w:eastAsia="DejaVu Sans"/>
          <w:b/>
          <w:noProof/>
          <w:sz w:val="20"/>
          <w:szCs w:val="20"/>
        </w:rPr>
        <w:t>Formato de  Hoja de Deslinde de Responsabilidades</w:t>
      </w:r>
    </w:p>
    <w:p w:rsidR="00996B4D" w:rsidRPr="00AA45CC" w:rsidRDefault="00996B4D" w:rsidP="00996B4D">
      <w:pPr>
        <w:pStyle w:val="Default"/>
        <w:ind w:left="720"/>
        <w:jc w:val="both"/>
        <w:rPr>
          <w:b/>
          <w:sz w:val="20"/>
          <w:szCs w:val="20"/>
          <w:lang w:val="es-PE"/>
        </w:rPr>
      </w:pPr>
      <w:r w:rsidRPr="00AA45CC">
        <w:rPr>
          <w:sz w:val="20"/>
          <w:szCs w:val="20"/>
        </w:rPr>
        <w:t>Una vez que hemos ingresado a</w:t>
      </w:r>
      <w:r>
        <w:rPr>
          <w:sz w:val="20"/>
          <w:szCs w:val="20"/>
        </w:rPr>
        <w:t>l sistema</w:t>
      </w:r>
      <w:r w:rsidRPr="00AA45CC">
        <w:rPr>
          <w:sz w:val="20"/>
          <w:szCs w:val="20"/>
        </w:rPr>
        <w:t>, aparecerá la siguiente ventana, en la cual tienes que llenar los datos requeridos</w:t>
      </w:r>
      <w:r w:rsidR="002B1654">
        <w:rPr>
          <w:sz w:val="20"/>
          <w:szCs w:val="20"/>
        </w:rPr>
        <w:t xml:space="preserve"> y al finalizar regresar al inicio.</w:t>
      </w:r>
    </w:p>
    <w:p w:rsidR="00996B4D" w:rsidRPr="00996B4D" w:rsidRDefault="00996B4D" w:rsidP="00996B4D">
      <w:pPr>
        <w:pStyle w:val="Default"/>
        <w:ind w:left="1080"/>
        <w:rPr>
          <w:rFonts w:eastAsia="DejaVu Sans"/>
          <w:b/>
          <w:noProof/>
          <w:sz w:val="20"/>
          <w:szCs w:val="20"/>
          <w:lang w:val="es-PE"/>
        </w:rPr>
      </w:pPr>
    </w:p>
    <w:p w:rsidR="00996B4D" w:rsidRPr="001E4335" w:rsidRDefault="00996B4D" w:rsidP="00996B4D">
      <w:pPr>
        <w:pStyle w:val="Default"/>
        <w:ind w:left="1080"/>
        <w:rPr>
          <w:b/>
          <w:sz w:val="20"/>
          <w:szCs w:val="20"/>
          <w:lang w:val="es-PE"/>
        </w:rPr>
      </w:pPr>
    </w:p>
    <w:p w:rsidR="001E4335" w:rsidRPr="00AA45CC" w:rsidRDefault="008C427B" w:rsidP="001E4335">
      <w:pPr>
        <w:pStyle w:val="Default"/>
        <w:ind w:left="1080"/>
        <w:rPr>
          <w:b/>
          <w:sz w:val="20"/>
          <w:szCs w:val="20"/>
          <w:lang w:val="es-PE"/>
        </w:rPr>
      </w:pPr>
      <w:r w:rsidRPr="00DF406A">
        <w:rPr>
          <w:noProof/>
          <w:lang w:val="es-MX" w:eastAsia="es-MX"/>
        </w:rPr>
        <w:lastRenderedPageBreak/>
        <w:drawing>
          <wp:inline distT="0" distB="0" distL="0" distR="0">
            <wp:extent cx="5943600" cy="32004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b="4274"/>
                    <a:stretch>
                      <a:fillRect/>
                    </a:stretch>
                  </pic:blipFill>
                  <pic:spPr bwMode="auto">
                    <a:xfrm>
                      <a:off x="0" y="0"/>
                      <a:ext cx="5943600" cy="3200400"/>
                    </a:xfrm>
                    <a:prstGeom prst="rect">
                      <a:avLst/>
                    </a:prstGeom>
                    <a:noFill/>
                    <a:ln>
                      <a:noFill/>
                    </a:ln>
                  </pic:spPr>
                </pic:pic>
              </a:graphicData>
            </a:graphic>
          </wp:inline>
        </w:drawing>
      </w:r>
    </w:p>
    <w:p w:rsidR="004F2C2C" w:rsidRPr="00AA45CC" w:rsidRDefault="004F2C2C" w:rsidP="00A407E1">
      <w:pPr>
        <w:pStyle w:val="Default"/>
        <w:rPr>
          <w:b/>
          <w:sz w:val="20"/>
          <w:szCs w:val="20"/>
        </w:rPr>
      </w:pPr>
    </w:p>
    <w:p w:rsidR="002B74F2" w:rsidRPr="00AA45CC" w:rsidRDefault="002B74F2" w:rsidP="00A407E1">
      <w:pPr>
        <w:pStyle w:val="Default"/>
        <w:rPr>
          <w:b/>
          <w:sz w:val="20"/>
          <w:szCs w:val="20"/>
          <w:lang w:val="es-PE"/>
        </w:rPr>
      </w:pPr>
    </w:p>
    <w:p w:rsidR="005D3185" w:rsidRPr="00A407E1" w:rsidRDefault="0043104F" w:rsidP="00D42607">
      <w:pPr>
        <w:pStyle w:val="Default"/>
        <w:numPr>
          <w:ilvl w:val="2"/>
          <w:numId w:val="40"/>
        </w:numPr>
        <w:rPr>
          <w:b/>
          <w:sz w:val="20"/>
          <w:szCs w:val="20"/>
          <w:lang w:val="es-PE"/>
        </w:rPr>
      </w:pPr>
      <w:r>
        <w:rPr>
          <w:rFonts w:eastAsia="DejaVu Sans"/>
          <w:b/>
          <w:noProof/>
          <w:sz w:val="20"/>
          <w:szCs w:val="20"/>
        </w:rPr>
        <w:t>Menu de opciones</w:t>
      </w:r>
    </w:p>
    <w:p w:rsidR="00A407E1" w:rsidRDefault="00A407E1" w:rsidP="00A407E1">
      <w:pPr>
        <w:pStyle w:val="Default"/>
        <w:ind w:left="360"/>
        <w:rPr>
          <w:rFonts w:eastAsia="DejaVu Sans"/>
          <w:noProof/>
          <w:sz w:val="20"/>
          <w:szCs w:val="20"/>
        </w:rPr>
      </w:pPr>
      <w:r w:rsidRPr="00A407E1">
        <w:rPr>
          <w:rFonts w:eastAsia="DejaVu Sans"/>
          <w:noProof/>
          <w:sz w:val="20"/>
          <w:szCs w:val="20"/>
        </w:rPr>
        <w:t>En esta pagina se muestra un menu en el cual puedes selccionar los datos que quieras vizualizar dependiendo de lo selccionado.</w:t>
      </w:r>
    </w:p>
    <w:p w:rsidR="00F2403B" w:rsidRDefault="00F2403B" w:rsidP="00A407E1">
      <w:pPr>
        <w:pStyle w:val="Default"/>
        <w:ind w:left="360"/>
        <w:rPr>
          <w:rFonts w:eastAsia="DejaVu Sans"/>
          <w:noProof/>
          <w:sz w:val="20"/>
          <w:szCs w:val="20"/>
        </w:rPr>
      </w:pPr>
    </w:p>
    <w:p w:rsidR="00857F0C" w:rsidRDefault="008C427B" w:rsidP="0043104F">
      <w:pPr>
        <w:pStyle w:val="Default"/>
        <w:ind w:left="1080"/>
        <w:rPr>
          <w:b/>
          <w:sz w:val="20"/>
          <w:szCs w:val="20"/>
          <w:lang w:val="es-PE"/>
        </w:rPr>
      </w:pPr>
      <w:r w:rsidRPr="00480573">
        <w:rPr>
          <w:noProof/>
          <w:lang w:val="es-MX" w:eastAsia="es-MX"/>
        </w:rPr>
        <w:drawing>
          <wp:inline distT="0" distB="0" distL="0" distR="0">
            <wp:extent cx="1219200" cy="29527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r="79327" b="11681"/>
                    <a:stretch>
                      <a:fillRect/>
                    </a:stretch>
                  </pic:blipFill>
                  <pic:spPr bwMode="auto">
                    <a:xfrm>
                      <a:off x="0" y="0"/>
                      <a:ext cx="1219200" cy="2952750"/>
                    </a:xfrm>
                    <a:prstGeom prst="rect">
                      <a:avLst/>
                    </a:prstGeom>
                    <a:noFill/>
                    <a:ln>
                      <a:noFill/>
                    </a:ln>
                  </pic:spPr>
                </pic:pic>
              </a:graphicData>
            </a:graphic>
          </wp:inline>
        </w:drawing>
      </w:r>
    </w:p>
    <w:p w:rsidR="00857F0C" w:rsidRPr="00857F0C" w:rsidRDefault="00857F0C" w:rsidP="00857F0C">
      <w:pPr>
        <w:rPr>
          <w:lang w:val="es-PE" w:eastAsia="es-ES"/>
        </w:rPr>
      </w:pPr>
    </w:p>
    <w:p w:rsidR="00857F0C" w:rsidRDefault="00857F0C" w:rsidP="00857F0C">
      <w:pPr>
        <w:rPr>
          <w:lang w:val="es-PE" w:eastAsia="es-ES"/>
        </w:rPr>
      </w:pPr>
    </w:p>
    <w:p w:rsidR="0043104F" w:rsidRPr="00A407E1" w:rsidRDefault="00857F0C" w:rsidP="00255D64">
      <w:pPr>
        <w:pStyle w:val="Default"/>
        <w:numPr>
          <w:ilvl w:val="2"/>
          <w:numId w:val="40"/>
        </w:numPr>
        <w:rPr>
          <w:lang w:val="es-PE"/>
        </w:rPr>
      </w:pPr>
      <w:r>
        <w:rPr>
          <w:rFonts w:eastAsia="DejaVu Sans"/>
          <w:b/>
          <w:noProof/>
          <w:sz w:val="20"/>
          <w:szCs w:val="20"/>
        </w:rPr>
        <w:t>Opciones para Terapeutas</w:t>
      </w:r>
    </w:p>
    <w:p w:rsidR="00A407E1" w:rsidRDefault="00A407E1" w:rsidP="00A407E1">
      <w:pPr>
        <w:pStyle w:val="Default"/>
        <w:tabs>
          <w:tab w:val="left" w:pos="2085"/>
        </w:tabs>
        <w:ind w:left="360"/>
        <w:rPr>
          <w:rFonts w:eastAsia="DejaVu Sans"/>
          <w:noProof/>
          <w:sz w:val="20"/>
          <w:szCs w:val="20"/>
        </w:rPr>
      </w:pPr>
      <w:r>
        <w:rPr>
          <w:rFonts w:eastAsia="DejaVu Sans"/>
          <w:noProof/>
          <w:sz w:val="20"/>
          <w:szCs w:val="20"/>
        </w:rPr>
        <w:t>Seguidamente que selecciona la opcion de los terapeutas se muestran todos los datos de los terapeutas e incluso se puede agregar</w:t>
      </w:r>
      <w:r w:rsidR="00F2403B">
        <w:rPr>
          <w:rFonts w:eastAsia="DejaVu Sans"/>
          <w:noProof/>
          <w:sz w:val="20"/>
          <w:szCs w:val="20"/>
        </w:rPr>
        <w:t xml:space="preserve"> o eliminar</w:t>
      </w:r>
      <w:r>
        <w:rPr>
          <w:rFonts w:eastAsia="DejaVu Sans"/>
          <w:noProof/>
          <w:sz w:val="20"/>
          <w:szCs w:val="20"/>
        </w:rPr>
        <w:t>.</w:t>
      </w:r>
    </w:p>
    <w:p w:rsidR="00F2403B" w:rsidRDefault="00F2403B" w:rsidP="00A407E1">
      <w:pPr>
        <w:pStyle w:val="Default"/>
        <w:tabs>
          <w:tab w:val="left" w:pos="2085"/>
        </w:tabs>
        <w:ind w:left="360"/>
        <w:rPr>
          <w:rFonts w:eastAsia="DejaVu Sans"/>
          <w:noProof/>
          <w:sz w:val="20"/>
          <w:szCs w:val="20"/>
        </w:rPr>
      </w:pPr>
    </w:p>
    <w:p w:rsidR="00A407E1" w:rsidRPr="00A407E1" w:rsidRDefault="00A407E1" w:rsidP="00A407E1">
      <w:pPr>
        <w:pStyle w:val="Default"/>
        <w:tabs>
          <w:tab w:val="left" w:pos="2085"/>
        </w:tabs>
        <w:ind w:left="360"/>
        <w:rPr>
          <w:lang w:val="es-PE"/>
        </w:rPr>
      </w:pPr>
    </w:p>
    <w:p w:rsidR="00857F0C" w:rsidRDefault="008C427B" w:rsidP="00857F0C">
      <w:pPr>
        <w:pStyle w:val="Default"/>
        <w:tabs>
          <w:tab w:val="left" w:pos="2085"/>
        </w:tabs>
        <w:ind w:left="1080"/>
        <w:rPr>
          <w:noProof/>
        </w:rPr>
      </w:pPr>
      <w:r w:rsidRPr="00480573">
        <w:rPr>
          <w:noProof/>
          <w:lang w:val="es-MX" w:eastAsia="es-MX"/>
        </w:rPr>
        <w:lastRenderedPageBreak/>
        <w:drawing>
          <wp:inline distT="0" distB="0" distL="0" distR="0">
            <wp:extent cx="3600450" cy="211455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l="1602" t="15100" r="37660" b="21652"/>
                    <a:stretch>
                      <a:fillRect/>
                    </a:stretch>
                  </pic:blipFill>
                  <pic:spPr bwMode="auto">
                    <a:xfrm>
                      <a:off x="0" y="0"/>
                      <a:ext cx="3600450" cy="2114550"/>
                    </a:xfrm>
                    <a:prstGeom prst="rect">
                      <a:avLst/>
                    </a:prstGeom>
                    <a:noFill/>
                    <a:ln>
                      <a:noFill/>
                    </a:ln>
                  </pic:spPr>
                </pic:pic>
              </a:graphicData>
            </a:graphic>
          </wp:inline>
        </w:drawing>
      </w:r>
    </w:p>
    <w:p w:rsidR="00857F0C" w:rsidRDefault="00857F0C" w:rsidP="00857F0C">
      <w:pPr>
        <w:rPr>
          <w:lang w:val="es-PE" w:eastAsia="es-ES"/>
        </w:rPr>
      </w:pPr>
    </w:p>
    <w:p w:rsidR="00A407E1" w:rsidRDefault="00A407E1" w:rsidP="00857F0C">
      <w:pPr>
        <w:rPr>
          <w:lang w:val="es-PE" w:eastAsia="es-ES"/>
        </w:rPr>
      </w:pPr>
    </w:p>
    <w:p w:rsidR="00A407E1" w:rsidRDefault="00A407E1" w:rsidP="00857F0C">
      <w:pPr>
        <w:rPr>
          <w:lang w:val="es-PE" w:eastAsia="es-ES"/>
        </w:rPr>
      </w:pPr>
    </w:p>
    <w:p w:rsidR="00A407E1" w:rsidRDefault="00A407E1" w:rsidP="00857F0C">
      <w:pPr>
        <w:rPr>
          <w:lang w:val="es-PE" w:eastAsia="es-ES"/>
        </w:rPr>
      </w:pPr>
    </w:p>
    <w:p w:rsidR="00A407E1" w:rsidRDefault="00A407E1" w:rsidP="00857F0C">
      <w:pPr>
        <w:rPr>
          <w:lang w:val="es-PE" w:eastAsia="es-ES"/>
        </w:rPr>
      </w:pPr>
    </w:p>
    <w:p w:rsidR="00A407E1" w:rsidRDefault="00A407E1" w:rsidP="00857F0C">
      <w:pPr>
        <w:rPr>
          <w:lang w:val="es-PE" w:eastAsia="es-ES"/>
        </w:rPr>
      </w:pPr>
    </w:p>
    <w:p w:rsidR="00A407E1" w:rsidRPr="00857F0C" w:rsidRDefault="00A407E1" w:rsidP="00857F0C">
      <w:pPr>
        <w:rPr>
          <w:lang w:val="es-PE" w:eastAsia="es-ES"/>
        </w:rPr>
      </w:pPr>
    </w:p>
    <w:p w:rsidR="00857F0C" w:rsidRDefault="00857F0C" w:rsidP="00857F0C">
      <w:pPr>
        <w:rPr>
          <w:lang w:val="es-PE" w:eastAsia="es-ES"/>
        </w:rPr>
      </w:pPr>
    </w:p>
    <w:p w:rsidR="00F2403B" w:rsidRPr="00255D64" w:rsidRDefault="00857F0C" w:rsidP="00F2403B">
      <w:pPr>
        <w:pStyle w:val="Default"/>
        <w:numPr>
          <w:ilvl w:val="2"/>
          <w:numId w:val="40"/>
        </w:numPr>
        <w:tabs>
          <w:tab w:val="left" w:pos="2085"/>
        </w:tabs>
        <w:rPr>
          <w:b/>
          <w:lang w:val="es-PE"/>
        </w:rPr>
      </w:pPr>
      <w:r w:rsidRPr="00255D64">
        <w:rPr>
          <w:b/>
          <w:lang w:val="es-PE"/>
        </w:rPr>
        <w:t>Circunstancias Medicas</w:t>
      </w:r>
    </w:p>
    <w:p w:rsidR="00F2403B" w:rsidRPr="00F2403B" w:rsidRDefault="00F2403B" w:rsidP="00F2403B">
      <w:pPr>
        <w:pStyle w:val="Default"/>
        <w:tabs>
          <w:tab w:val="left" w:pos="2085"/>
        </w:tabs>
        <w:ind w:left="360"/>
        <w:rPr>
          <w:sz w:val="20"/>
          <w:szCs w:val="20"/>
          <w:lang w:val="es-PE"/>
        </w:rPr>
      </w:pPr>
      <w:r w:rsidRPr="00F2403B">
        <w:rPr>
          <w:sz w:val="20"/>
          <w:szCs w:val="20"/>
          <w:lang w:val="es-PE"/>
        </w:rPr>
        <w:t>En esta parte muestra un reporte de las circunstancias medicas registradas, al igual que se puede registrar o eliminar.</w:t>
      </w:r>
    </w:p>
    <w:p w:rsidR="002B1654" w:rsidRDefault="002B1654" w:rsidP="002B1654">
      <w:pPr>
        <w:pStyle w:val="Default"/>
        <w:tabs>
          <w:tab w:val="left" w:pos="2085"/>
        </w:tabs>
        <w:rPr>
          <w:lang w:val="es-PE"/>
        </w:rPr>
      </w:pPr>
    </w:p>
    <w:p w:rsidR="00857F0C" w:rsidRPr="00857F0C" w:rsidRDefault="008C427B" w:rsidP="00857F0C">
      <w:pPr>
        <w:pStyle w:val="Default"/>
        <w:tabs>
          <w:tab w:val="left" w:pos="2085"/>
        </w:tabs>
        <w:ind w:left="1080"/>
        <w:rPr>
          <w:lang w:val="es-PE"/>
        </w:rPr>
      </w:pPr>
      <w:r w:rsidRPr="00480573">
        <w:rPr>
          <w:noProof/>
          <w:lang w:val="es-MX" w:eastAsia="es-MX"/>
        </w:rPr>
        <w:drawing>
          <wp:inline distT="0" distB="0" distL="0" distR="0">
            <wp:extent cx="3657600" cy="211455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l="1122" t="15385" r="37340" b="21367"/>
                    <a:stretch>
                      <a:fillRect/>
                    </a:stretch>
                  </pic:blipFill>
                  <pic:spPr bwMode="auto">
                    <a:xfrm>
                      <a:off x="0" y="0"/>
                      <a:ext cx="3657600" cy="2114550"/>
                    </a:xfrm>
                    <a:prstGeom prst="rect">
                      <a:avLst/>
                    </a:prstGeom>
                    <a:noFill/>
                    <a:ln>
                      <a:noFill/>
                    </a:ln>
                  </pic:spPr>
                </pic:pic>
              </a:graphicData>
            </a:graphic>
          </wp:inline>
        </w:drawing>
      </w:r>
    </w:p>
    <w:p w:rsidR="00857F0C" w:rsidRDefault="00857F0C" w:rsidP="00D204DD">
      <w:pPr>
        <w:ind w:left="720" w:hanging="720"/>
        <w:rPr>
          <w:lang w:val="es-PE" w:eastAsia="es-ES"/>
        </w:rPr>
      </w:pPr>
    </w:p>
    <w:p w:rsidR="00857F0C" w:rsidRPr="00F2403B" w:rsidRDefault="00857F0C" w:rsidP="00857F0C">
      <w:pPr>
        <w:pStyle w:val="Default"/>
        <w:numPr>
          <w:ilvl w:val="2"/>
          <w:numId w:val="40"/>
        </w:numPr>
        <w:tabs>
          <w:tab w:val="left" w:pos="2085"/>
        </w:tabs>
        <w:rPr>
          <w:lang w:val="es-PE"/>
        </w:rPr>
      </w:pPr>
      <w:r>
        <w:rPr>
          <w:rFonts w:eastAsia="DejaVu Sans"/>
          <w:b/>
          <w:noProof/>
          <w:sz w:val="20"/>
          <w:szCs w:val="20"/>
        </w:rPr>
        <w:t>Opciones para Tratamientos</w:t>
      </w:r>
    </w:p>
    <w:p w:rsidR="00F2403B" w:rsidRDefault="008810B5" w:rsidP="00F2403B">
      <w:pPr>
        <w:pStyle w:val="Default"/>
        <w:tabs>
          <w:tab w:val="left" w:pos="2085"/>
        </w:tabs>
        <w:ind w:left="360"/>
        <w:rPr>
          <w:rFonts w:eastAsia="DejaVu Sans"/>
          <w:noProof/>
          <w:sz w:val="20"/>
          <w:szCs w:val="20"/>
        </w:rPr>
      </w:pPr>
      <w:r>
        <w:rPr>
          <w:rFonts w:eastAsia="DejaVu Sans"/>
          <w:noProof/>
          <w:sz w:val="20"/>
          <w:szCs w:val="20"/>
        </w:rPr>
        <w:t>En esta ventana se muestra un reporte de los tratamientos registrados como tambien se puede registrar o eliminar algun dato.</w:t>
      </w:r>
    </w:p>
    <w:p w:rsidR="008810B5" w:rsidRPr="00F2403B" w:rsidRDefault="008810B5" w:rsidP="00F2403B">
      <w:pPr>
        <w:pStyle w:val="Default"/>
        <w:tabs>
          <w:tab w:val="left" w:pos="2085"/>
        </w:tabs>
        <w:ind w:left="360"/>
        <w:rPr>
          <w:lang w:val="es-PE"/>
        </w:rPr>
      </w:pPr>
    </w:p>
    <w:p w:rsidR="00857F0C" w:rsidRDefault="008C427B" w:rsidP="00857F0C">
      <w:pPr>
        <w:pStyle w:val="Default"/>
        <w:tabs>
          <w:tab w:val="left" w:pos="2085"/>
        </w:tabs>
        <w:ind w:left="1080"/>
        <w:rPr>
          <w:noProof/>
        </w:rPr>
      </w:pPr>
      <w:r w:rsidRPr="00480573">
        <w:rPr>
          <w:noProof/>
          <w:lang w:val="es-MX" w:eastAsia="es-MX"/>
        </w:rPr>
        <w:lastRenderedPageBreak/>
        <w:drawing>
          <wp:inline distT="0" distB="0" distL="0" distR="0">
            <wp:extent cx="3638550" cy="213360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l="1282" t="13960" r="37340" b="22223"/>
                    <a:stretch>
                      <a:fillRect/>
                    </a:stretch>
                  </pic:blipFill>
                  <pic:spPr bwMode="auto">
                    <a:xfrm>
                      <a:off x="0" y="0"/>
                      <a:ext cx="3638550" cy="2133600"/>
                    </a:xfrm>
                    <a:prstGeom prst="rect">
                      <a:avLst/>
                    </a:prstGeom>
                    <a:noFill/>
                    <a:ln>
                      <a:noFill/>
                    </a:ln>
                  </pic:spPr>
                </pic:pic>
              </a:graphicData>
            </a:graphic>
          </wp:inline>
        </w:drawing>
      </w:r>
    </w:p>
    <w:p w:rsidR="00255D64" w:rsidRDefault="00255D64" w:rsidP="00857F0C">
      <w:pPr>
        <w:pStyle w:val="Default"/>
        <w:tabs>
          <w:tab w:val="left" w:pos="2085"/>
        </w:tabs>
        <w:ind w:left="1080"/>
        <w:rPr>
          <w:noProof/>
        </w:rPr>
      </w:pPr>
    </w:p>
    <w:p w:rsidR="00255D64" w:rsidRDefault="00255D64" w:rsidP="00857F0C">
      <w:pPr>
        <w:pStyle w:val="Default"/>
        <w:tabs>
          <w:tab w:val="left" w:pos="2085"/>
        </w:tabs>
        <w:ind w:left="1080"/>
        <w:rPr>
          <w:noProof/>
        </w:rPr>
      </w:pPr>
    </w:p>
    <w:p w:rsidR="00255D64" w:rsidRPr="00857F0C" w:rsidRDefault="00255D64" w:rsidP="006771E9">
      <w:pPr>
        <w:pStyle w:val="Default"/>
        <w:tabs>
          <w:tab w:val="left" w:pos="2085"/>
        </w:tabs>
        <w:rPr>
          <w:lang w:val="es-PE"/>
        </w:rPr>
      </w:pPr>
    </w:p>
    <w:p w:rsidR="00857F0C" w:rsidRPr="00857F0C" w:rsidRDefault="00857F0C" w:rsidP="00857F0C">
      <w:pPr>
        <w:pStyle w:val="Default"/>
        <w:tabs>
          <w:tab w:val="left" w:pos="2085"/>
        </w:tabs>
        <w:ind w:left="1080"/>
        <w:rPr>
          <w:lang w:val="es-PE"/>
        </w:rPr>
      </w:pPr>
    </w:p>
    <w:sectPr w:rsidR="00857F0C" w:rsidRPr="00857F0C" w:rsidSect="00EF068C">
      <w:headerReference w:type="default" r:id="rId16"/>
      <w:footerReference w:type="default" r:id="rId17"/>
      <w:headerReference w:type="first" r:id="rId18"/>
      <w:footerReference w:type="first" r:id="rId19"/>
      <w:type w:val="continuous"/>
      <w:pgSz w:w="12240" w:h="15840" w:code="1"/>
      <w:pgMar w:top="1134" w:right="1440" w:bottom="851"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7AA" w:rsidRDefault="006F47AA">
      <w:r>
        <w:separator/>
      </w:r>
    </w:p>
  </w:endnote>
  <w:endnote w:type="continuationSeparator" w:id="0">
    <w:p w:rsidR="006F47AA" w:rsidRDefault="006F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Nimbus Roman No9 L">
    <w:altName w:val="Times New Roman"/>
    <w:charset w:val="00"/>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1D2" w:rsidRDefault="008F51D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F51D2" w:rsidRDefault="008F51D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09"/>
      <w:gridCol w:w="2715"/>
    </w:tblGrid>
    <w:tr w:rsidR="008621B6" w:rsidTr="008621B6">
      <w:tblPrEx>
        <w:tblCellMar>
          <w:top w:w="0" w:type="dxa"/>
          <w:bottom w:w="0" w:type="dxa"/>
        </w:tblCellMar>
      </w:tblPrEx>
      <w:tc>
        <w:tcPr>
          <w:tcW w:w="3609" w:type="dxa"/>
          <w:tcBorders>
            <w:top w:val="nil"/>
            <w:left w:val="nil"/>
            <w:bottom w:val="nil"/>
            <w:right w:val="nil"/>
          </w:tcBorders>
        </w:tcPr>
        <w:p w:rsidR="008621B6" w:rsidRPr="00F212DF" w:rsidRDefault="008621B6" w:rsidP="00B00FED">
          <w:pPr>
            <w:jc w:val="center"/>
            <w:rPr>
              <w:lang w:val="es-ES"/>
            </w:rPr>
          </w:pPr>
          <w:r>
            <w:t xml:space="preserve">       Solano Peraza Daniel</w:t>
          </w:r>
        </w:p>
      </w:tc>
      <w:tc>
        <w:tcPr>
          <w:tcW w:w="2715" w:type="dxa"/>
          <w:tcBorders>
            <w:top w:val="nil"/>
            <w:left w:val="nil"/>
            <w:bottom w:val="nil"/>
            <w:right w:val="nil"/>
          </w:tcBorders>
        </w:tcPr>
        <w:p w:rsidR="008621B6" w:rsidRDefault="008621B6">
          <w:pPr>
            <w:jc w:val="right"/>
          </w:pPr>
          <w:r>
            <w:rPr>
              <w:rStyle w:val="Nmerodepgina"/>
            </w:rPr>
            <w:fldChar w:fldCharType="begin"/>
          </w:r>
          <w:r>
            <w:rPr>
              <w:rStyle w:val="Nmerodepgina"/>
            </w:rPr>
            <w:instrText xml:space="preserve"> PAGE </w:instrText>
          </w:r>
          <w:r>
            <w:rPr>
              <w:rStyle w:val="Nmerodepgina"/>
            </w:rPr>
            <w:fldChar w:fldCharType="separate"/>
          </w:r>
          <w:r w:rsidR="004E6BB2">
            <w:rPr>
              <w:rStyle w:val="Nmerodepgina"/>
              <w:noProof/>
            </w:rPr>
            <w:t>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4E6BB2">
            <w:rPr>
              <w:rStyle w:val="Nmerodepgina"/>
              <w:noProof/>
            </w:rPr>
            <w:t>7</w:t>
          </w:r>
          <w:r>
            <w:rPr>
              <w:rStyle w:val="Nmerodepgina"/>
            </w:rPr>
            <w:fldChar w:fldCharType="end"/>
          </w:r>
        </w:p>
      </w:tc>
    </w:tr>
  </w:tbl>
  <w:p w:rsidR="008F51D2" w:rsidRDefault="008F51D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1D2" w:rsidRDefault="008F51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7AA" w:rsidRDefault="006F47AA">
      <w:r>
        <w:separator/>
      </w:r>
    </w:p>
  </w:footnote>
  <w:footnote w:type="continuationSeparator" w:id="0">
    <w:p w:rsidR="006F47AA" w:rsidRDefault="006F4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1D2" w:rsidRDefault="008F51D2">
    <w:pPr>
      <w:rPr>
        <w:sz w:val="24"/>
      </w:rPr>
    </w:pPr>
  </w:p>
  <w:p w:rsidR="008F51D2" w:rsidRDefault="008C427B" w:rsidP="00BA1861">
    <w:pPr>
      <w:pBdr>
        <w:top w:val="single" w:sz="6" w:space="1" w:color="auto"/>
        <w:bottom w:val="single" w:sz="12" w:space="1" w:color="auto"/>
      </w:pBdr>
      <w:jc w:val="right"/>
      <w:rPr>
        <w:sz w:val="24"/>
      </w:rPr>
    </w:pPr>
    <w:r>
      <w:rPr>
        <w:noProof/>
        <w:sz w:val="24"/>
        <w:lang w:val="es-MX" w:eastAsia="es-MX"/>
      </w:rPr>
      <w:drawing>
        <wp:inline distT="0" distB="0" distL="0" distR="0">
          <wp:extent cx="3114675" cy="666750"/>
          <wp:effectExtent l="0" t="0" r="9525" b="0"/>
          <wp:docPr id="17" name="Imagen 17" descr="utr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trm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4675" cy="6667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F51D2">
      <w:tblPrEx>
        <w:tblCellMar>
          <w:top w:w="0" w:type="dxa"/>
          <w:bottom w:w="0" w:type="dxa"/>
        </w:tblCellMar>
      </w:tblPrEx>
      <w:tc>
        <w:tcPr>
          <w:tcW w:w="6379" w:type="dxa"/>
        </w:tcPr>
        <w:p w:rsidR="008F51D2" w:rsidRPr="00F610D5" w:rsidRDefault="00286D41" w:rsidP="00286D41">
          <w:pPr>
            <w:rPr>
              <w:lang w:val="es-ES"/>
            </w:rPr>
          </w:pPr>
          <w:r>
            <w:rPr>
              <w:lang w:val="es-ES"/>
            </w:rPr>
            <w:t>Materia</w:t>
          </w:r>
          <w:r w:rsidR="008F51D2">
            <w:rPr>
              <w:lang w:val="es-ES"/>
            </w:rPr>
            <w:t xml:space="preserve">: </w:t>
          </w:r>
          <w:r>
            <w:rPr>
              <w:lang w:val="es-ES"/>
            </w:rPr>
            <w:t xml:space="preserve"> Calidad en el Desarrollo de Software</w:t>
          </w:r>
        </w:p>
      </w:tc>
      <w:tc>
        <w:tcPr>
          <w:tcW w:w="3179" w:type="dxa"/>
        </w:tcPr>
        <w:p w:rsidR="008F51D2" w:rsidRDefault="008F51D2">
          <w:pPr>
            <w:tabs>
              <w:tab w:val="left" w:pos="1135"/>
            </w:tabs>
            <w:spacing w:before="40"/>
            <w:ind w:right="68"/>
          </w:pPr>
          <w:r w:rsidRPr="00F610D5">
            <w:rPr>
              <w:lang w:val="es-ES"/>
            </w:rPr>
            <w:t xml:space="preserve">  </w:t>
          </w:r>
          <w:r w:rsidR="00286D41">
            <w:t>Version:           1</w:t>
          </w:r>
          <w:r>
            <w:t>.0</w:t>
          </w:r>
        </w:p>
      </w:tc>
    </w:tr>
    <w:tr w:rsidR="008F51D2">
      <w:tblPrEx>
        <w:tblCellMar>
          <w:top w:w="0" w:type="dxa"/>
          <w:bottom w:w="0" w:type="dxa"/>
        </w:tblCellMar>
      </w:tblPrEx>
      <w:tc>
        <w:tcPr>
          <w:tcW w:w="6379" w:type="dxa"/>
        </w:tcPr>
        <w:p w:rsidR="008F51D2" w:rsidRPr="001252F3" w:rsidRDefault="00286D41">
          <w:pPr>
            <w:rPr>
              <w:lang w:val="es-ES"/>
            </w:rPr>
          </w:pPr>
          <w:r>
            <w:rPr>
              <w:lang w:val="es-ES"/>
            </w:rPr>
            <w:t>UT Riviera Maya</w:t>
          </w:r>
        </w:p>
      </w:tc>
      <w:tc>
        <w:tcPr>
          <w:tcW w:w="3179" w:type="dxa"/>
        </w:tcPr>
        <w:p w:rsidR="008F51D2" w:rsidRDefault="008F51D2">
          <w:r w:rsidRPr="001252F3">
            <w:rPr>
              <w:lang w:val="es-ES"/>
            </w:rPr>
            <w:t xml:space="preserve">  </w:t>
          </w:r>
          <w:r>
            <w:t xml:space="preserve">Fecha: </w:t>
          </w:r>
          <w:r w:rsidR="00286D41">
            <w:rPr>
              <w:lang w:val="es-ES"/>
            </w:rPr>
            <w:t>08/03/2016</w:t>
          </w:r>
        </w:p>
      </w:tc>
    </w:tr>
    <w:tr w:rsidR="008F51D2" w:rsidRPr="001252F3">
      <w:tblPrEx>
        <w:tblCellMar>
          <w:top w:w="0" w:type="dxa"/>
          <w:bottom w:w="0" w:type="dxa"/>
        </w:tblCellMar>
      </w:tblPrEx>
      <w:tc>
        <w:tcPr>
          <w:tcW w:w="9558" w:type="dxa"/>
          <w:gridSpan w:val="2"/>
        </w:tcPr>
        <w:p w:rsidR="008F51D2" w:rsidRPr="001252F3" w:rsidRDefault="008F51D2">
          <w:pPr>
            <w:rPr>
              <w:lang w:val="es-ES"/>
            </w:rPr>
          </w:pPr>
          <w:r w:rsidRPr="00F37AC0">
            <w:rPr>
              <w:lang w:val="es-PE"/>
            </w:rPr>
            <w:t xml:space="preserve">Documento de </w:t>
          </w:r>
          <w:r w:rsidRPr="00F37AC0">
            <w:rPr>
              <w:iCs/>
            </w:rPr>
            <w:fldChar w:fldCharType="begin"/>
          </w:r>
          <w:r w:rsidRPr="00F37AC0">
            <w:rPr>
              <w:iCs/>
            </w:rPr>
            <w:instrText xml:space="preserve"> TITLE </w:instrText>
          </w:r>
          <w:r w:rsidRPr="00F37AC0">
            <w:rPr>
              <w:iCs/>
            </w:rPr>
            <w:fldChar w:fldCharType="separate"/>
          </w:r>
          <w:r w:rsidRPr="00F37AC0">
            <w:rPr>
              <w:iCs/>
            </w:rPr>
            <w:t>Manual de Usuario</w:t>
          </w:r>
          <w:r w:rsidRPr="00F37AC0">
            <w:rPr>
              <w:lang w:val="es-ES"/>
            </w:rPr>
            <w:fldChar w:fldCharType="end"/>
          </w:r>
        </w:p>
      </w:tc>
    </w:tr>
  </w:tbl>
  <w:p w:rsidR="008F51D2" w:rsidRPr="001252F3" w:rsidRDefault="008F51D2">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1D2" w:rsidRDefault="008F51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EE66692"/>
    <w:lvl w:ilvl="0">
      <w:start w:val="1"/>
      <w:numFmt w:val="decimal"/>
      <w:pStyle w:val="Ttulo1"/>
      <w:lvlText w:val="%1."/>
      <w:legacy w:legacy="1" w:legacySpace="144" w:legacyIndent="0"/>
      <w:lvlJc w:val="left"/>
      <w:rPr>
        <w:lang w:val="es-ES"/>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15:restartNumberingAfterBreak="0">
    <w:nsid w:val="03D35A98"/>
    <w:multiLevelType w:val="multilevel"/>
    <w:tmpl w:val="9182AD72"/>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1167"/>
        </w:tabs>
        <w:ind w:left="1167" w:hanging="600"/>
      </w:pPr>
      <w:rPr>
        <w:rFonts w:hint="default"/>
      </w:rPr>
    </w:lvl>
    <w:lvl w:ilvl="2">
      <w:start w:val="2"/>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3" w15:restartNumberingAfterBreak="0">
    <w:nsid w:val="0CF846D8"/>
    <w:multiLevelType w:val="hybridMultilevel"/>
    <w:tmpl w:val="2C2C2130"/>
    <w:lvl w:ilvl="0" w:tplc="8EC83694">
      <w:start w:val="2"/>
      <w:numFmt w:val="decimal"/>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27F3A62"/>
    <w:multiLevelType w:val="multilevel"/>
    <w:tmpl w:val="8C52B68E"/>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1167"/>
        </w:tabs>
        <w:ind w:left="1167" w:hanging="600"/>
      </w:pPr>
      <w:rPr>
        <w:rFonts w:hint="default"/>
      </w:rPr>
    </w:lvl>
    <w:lvl w:ilvl="2">
      <w:start w:val="2"/>
      <w:numFmt w:val="none"/>
      <w:lvlText w:val="6.3.1"/>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5" w15:restartNumberingAfterBreak="0">
    <w:nsid w:val="16322DE6"/>
    <w:multiLevelType w:val="hybridMultilevel"/>
    <w:tmpl w:val="06C2A1CC"/>
    <w:lvl w:ilvl="0" w:tplc="0C0A0005">
      <w:start w:val="1"/>
      <w:numFmt w:val="bullet"/>
      <w:lvlText w:val=""/>
      <w:lvlJc w:val="left"/>
      <w:pPr>
        <w:tabs>
          <w:tab w:val="num" w:pos="1854"/>
        </w:tabs>
        <w:ind w:left="1854" w:hanging="360"/>
      </w:pPr>
      <w:rPr>
        <w:rFonts w:ascii="Wingdings" w:hAnsi="Wingdings" w:hint="default"/>
      </w:rPr>
    </w:lvl>
    <w:lvl w:ilvl="1" w:tplc="0C0A0003">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17D91E0F"/>
    <w:multiLevelType w:val="multilevel"/>
    <w:tmpl w:val="ABEC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758C9"/>
    <w:multiLevelType w:val="hybridMultilevel"/>
    <w:tmpl w:val="4E64C072"/>
    <w:lvl w:ilvl="0" w:tplc="0C0A0005">
      <w:start w:val="1"/>
      <w:numFmt w:val="bullet"/>
      <w:lvlText w:val=""/>
      <w:lvlJc w:val="left"/>
      <w:pPr>
        <w:tabs>
          <w:tab w:val="num" w:pos="1996"/>
        </w:tabs>
        <w:ind w:left="1996" w:hanging="360"/>
      </w:pPr>
      <w:rPr>
        <w:rFonts w:ascii="Wingdings" w:hAnsi="Wingdings" w:hint="default"/>
      </w:rPr>
    </w:lvl>
    <w:lvl w:ilvl="1" w:tplc="0C0A0003" w:tentative="1">
      <w:start w:val="1"/>
      <w:numFmt w:val="bullet"/>
      <w:lvlText w:val="o"/>
      <w:lvlJc w:val="left"/>
      <w:pPr>
        <w:tabs>
          <w:tab w:val="num" w:pos="2716"/>
        </w:tabs>
        <w:ind w:left="2716" w:hanging="360"/>
      </w:pPr>
      <w:rPr>
        <w:rFonts w:ascii="Courier New" w:hAnsi="Courier New" w:cs="Courier New" w:hint="default"/>
      </w:rPr>
    </w:lvl>
    <w:lvl w:ilvl="2" w:tplc="0C0A0005" w:tentative="1">
      <w:start w:val="1"/>
      <w:numFmt w:val="bullet"/>
      <w:lvlText w:val=""/>
      <w:lvlJc w:val="left"/>
      <w:pPr>
        <w:tabs>
          <w:tab w:val="num" w:pos="3436"/>
        </w:tabs>
        <w:ind w:left="3436" w:hanging="360"/>
      </w:pPr>
      <w:rPr>
        <w:rFonts w:ascii="Wingdings" w:hAnsi="Wingdings" w:hint="default"/>
      </w:rPr>
    </w:lvl>
    <w:lvl w:ilvl="3" w:tplc="0C0A0001" w:tentative="1">
      <w:start w:val="1"/>
      <w:numFmt w:val="bullet"/>
      <w:lvlText w:val=""/>
      <w:lvlJc w:val="left"/>
      <w:pPr>
        <w:tabs>
          <w:tab w:val="num" w:pos="4156"/>
        </w:tabs>
        <w:ind w:left="4156" w:hanging="360"/>
      </w:pPr>
      <w:rPr>
        <w:rFonts w:ascii="Symbol" w:hAnsi="Symbol" w:hint="default"/>
      </w:rPr>
    </w:lvl>
    <w:lvl w:ilvl="4" w:tplc="0C0A0003" w:tentative="1">
      <w:start w:val="1"/>
      <w:numFmt w:val="bullet"/>
      <w:lvlText w:val="o"/>
      <w:lvlJc w:val="left"/>
      <w:pPr>
        <w:tabs>
          <w:tab w:val="num" w:pos="4876"/>
        </w:tabs>
        <w:ind w:left="4876" w:hanging="360"/>
      </w:pPr>
      <w:rPr>
        <w:rFonts w:ascii="Courier New" w:hAnsi="Courier New" w:cs="Courier New" w:hint="default"/>
      </w:rPr>
    </w:lvl>
    <w:lvl w:ilvl="5" w:tplc="0C0A0005" w:tentative="1">
      <w:start w:val="1"/>
      <w:numFmt w:val="bullet"/>
      <w:lvlText w:val=""/>
      <w:lvlJc w:val="left"/>
      <w:pPr>
        <w:tabs>
          <w:tab w:val="num" w:pos="5596"/>
        </w:tabs>
        <w:ind w:left="5596" w:hanging="360"/>
      </w:pPr>
      <w:rPr>
        <w:rFonts w:ascii="Wingdings" w:hAnsi="Wingdings" w:hint="default"/>
      </w:rPr>
    </w:lvl>
    <w:lvl w:ilvl="6" w:tplc="0C0A0001" w:tentative="1">
      <w:start w:val="1"/>
      <w:numFmt w:val="bullet"/>
      <w:lvlText w:val=""/>
      <w:lvlJc w:val="left"/>
      <w:pPr>
        <w:tabs>
          <w:tab w:val="num" w:pos="6316"/>
        </w:tabs>
        <w:ind w:left="6316" w:hanging="360"/>
      </w:pPr>
      <w:rPr>
        <w:rFonts w:ascii="Symbol" w:hAnsi="Symbol" w:hint="default"/>
      </w:rPr>
    </w:lvl>
    <w:lvl w:ilvl="7" w:tplc="0C0A0003" w:tentative="1">
      <w:start w:val="1"/>
      <w:numFmt w:val="bullet"/>
      <w:lvlText w:val="o"/>
      <w:lvlJc w:val="left"/>
      <w:pPr>
        <w:tabs>
          <w:tab w:val="num" w:pos="7036"/>
        </w:tabs>
        <w:ind w:left="7036" w:hanging="360"/>
      </w:pPr>
      <w:rPr>
        <w:rFonts w:ascii="Courier New" w:hAnsi="Courier New" w:cs="Courier New" w:hint="default"/>
      </w:rPr>
    </w:lvl>
    <w:lvl w:ilvl="8" w:tplc="0C0A0005" w:tentative="1">
      <w:start w:val="1"/>
      <w:numFmt w:val="bullet"/>
      <w:lvlText w:val=""/>
      <w:lvlJc w:val="left"/>
      <w:pPr>
        <w:tabs>
          <w:tab w:val="num" w:pos="7756"/>
        </w:tabs>
        <w:ind w:left="7756" w:hanging="360"/>
      </w:pPr>
      <w:rPr>
        <w:rFonts w:ascii="Wingdings" w:hAnsi="Wingdings" w:hint="default"/>
      </w:rPr>
    </w:lvl>
  </w:abstractNum>
  <w:abstractNum w:abstractNumId="8" w15:restartNumberingAfterBreak="0">
    <w:nsid w:val="1DB14D44"/>
    <w:multiLevelType w:val="multilevel"/>
    <w:tmpl w:val="07DCE6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59B6395"/>
    <w:multiLevelType w:val="multilevel"/>
    <w:tmpl w:val="0B841B72"/>
    <w:lvl w:ilvl="0">
      <w:start w:val="2"/>
      <w:numFmt w:val="decimal"/>
      <w:lvlText w:val="%1"/>
      <w:lvlJc w:val="left"/>
      <w:pPr>
        <w:tabs>
          <w:tab w:val="num" w:pos="780"/>
        </w:tabs>
        <w:ind w:left="780" w:hanging="780"/>
      </w:pPr>
      <w:rPr>
        <w:rFonts w:hint="default"/>
      </w:rPr>
    </w:lvl>
    <w:lvl w:ilvl="1">
      <w:start w:val="3"/>
      <w:numFmt w:val="decimal"/>
      <w:lvlText w:val="%1.%2"/>
      <w:lvlJc w:val="left"/>
      <w:pPr>
        <w:tabs>
          <w:tab w:val="num" w:pos="1020"/>
        </w:tabs>
        <w:ind w:left="1020" w:hanging="780"/>
      </w:pPr>
      <w:rPr>
        <w:rFonts w:hint="default"/>
      </w:rPr>
    </w:lvl>
    <w:lvl w:ilvl="2">
      <w:start w:val="3"/>
      <w:numFmt w:val="decimal"/>
      <w:lvlText w:val="%1.%2.%3"/>
      <w:lvlJc w:val="left"/>
      <w:pPr>
        <w:tabs>
          <w:tab w:val="num" w:pos="1260"/>
        </w:tabs>
        <w:ind w:left="1260" w:hanging="780"/>
      </w:pPr>
      <w:rPr>
        <w:rFonts w:hint="default"/>
      </w:rPr>
    </w:lvl>
    <w:lvl w:ilvl="3">
      <w:start w:val="4"/>
      <w:numFmt w:val="decimal"/>
      <w:lvlText w:val="%1.%2.%3.%4"/>
      <w:lvlJc w:val="left"/>
      <w:pPr>
        <w:tabs>
          <w:tab w:val="num" w:pos="1500"/>
        </w:tabs>
        <w:ind w:left="1500" w:hanging="780"/>
      </w:pPr>
      <w:rPr>
        <w:rFonts w:hint="default"/>
      </w:rPr>
    </w:lvl>
    <w:lvl w:ilvl="4">
      <w:start w:val="1"/>
      <w:numFmt w:val="decimal"/>
      <w:lvlText w:val="%1.%2.%3.%4.%5"/>
      <w:lvlJc w:val="left"/>
      <w:pPr>
        <w:tabs>
          <w:tab w:val="num" w:pos="1740"/>
        </w:tabs>
        <w:ind w:left="1740" w:hanging="7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520"/>
        </w:tabs>
        <w:ind w:left="2520" w:hanging="108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360"/>
        </w:tabs>
        <w:ind w:left="3360" w:hanging="1440"/>
      </w:pPr>
      <w:rPr>
        <w:rFonts w:hint="default"/>
      </w:rPr>
    </w:lvl>
  </w:abstractNum>
  <w:abstractNum w:abstractNumId="10" w15:restartNumberingAfterBreak="0">
    <w:nsid w:val="287A0572"/>
    <w:multiLevelType w:val="hybridMultilevel"/>
    <w:tmpl w:val="33FA7656"/>
    <w:lvl w:ilvl="0" w:tplc="0C0A0005">
      <w:start w:val="1"/>
      <w:numFmt w:val="bullet"/>
      <w:lvlText w:val=""/>
      <w:lvlJc w:val="left"/>
      <w:pPr>
        <w:tabs>
          <w:tab w:val="num" w:pos="1713"/>
        </w:tabs>
        <w:ind w:left="1713" w:hanging="360"/>
      </w:pPr>
      <w:rPr>
        <w:rFonts w:ascii="Wingdings" w:hAnsi="Wingdings" w:hint="default"/>
      </w:rPr>
    </w:lvl>
    <w:lvl w:ilvl="1" w:tplc="0C0A0003" w:tentative="1">
      <w:start w:val="1"/>
      <w:numFmt w:val="bullet"/>
      <w:lvlText w:val="o"/>
      <w:lvlJc w:val="left"/>
      <w:pPr>
        <w:tabs>
          <w:tab w:val="num" w:pos="2433"/>
        </w:tabs>
        <w:ind w:left="2433" w:hanging="360"/>
      </w:pPr>
      <w:rPr>
        <w:rFonts w:ascii="Courier New" w:hAnsi="Courier New" w:cs="Courier New" w:hint="default"/>
      </w:rPr>
    </w:lvl>
    <w:lvl w:ilvl="2" w:tplc="0C0A0005" w:tentative="1">
      <w:start w:val="1"/>
      <w:numFmt w:val="bullet"/>
      <w:lvlText w:val=""/>
      <w:lvlJc w:val="left"/>
      <w:pPr>
        <w:tabs>
          <w:tab w:val="num" w:pos="3153"/>
        </w:tabs>
        <w:ind w:left="3153" w:hanging="360"/>
      </w:pPr>
      <w:rPr>
        <w:rFonts w:ascii="Wingdings" w:hAnsi="Wingdings" w:hint="default"/>
      </w:rPr>
    </w:lvl>
    <w:lvl w:ilvl="3" w:tplc="0C0A0001" w:tentative="1">
      <w:start w:val="1"/>
      <w:numFmt w:val="bullet"/>
      <w:lvlText w:val=""/>
      <w:lvlJc w:val="left"/>
      <w:pPr>
        <w:tabs>
          <w:tab w:val="num" w:pos="3873"/>
        </w:tabs>
        <w:ind w:left="3873" w:hanging="360"/>
      </w:pPr>
      <w:rPr>
        <w:rFonts w:ascii="Symbol" w:hAnsi="Symbol" w:hint="default"/>
      </w:rPr>
    </w:lvl>
    <w:lvl w:ilvl="4" w:tplc="0C0A0003" w:tentative="1">
      <w:start w:val="1"/>
      <w:numFmt w:val="bullet"/>
      <w:lvlText w:val="o"/>
      <w:lvlJc w:val="left"/>
      <w:pPr>
        <w:tabs>
          <w:tab w:val="num" w:pos="4593"/>
        </w:tabs>
        <w:ind w:left="4593" w:hanging="360"/>
      </w:pPr>
      <w:rPr>
        <w:rFonts w:ascii="Courier New" w:hAnsi="Courier New" w:cs="Courier New" w:hint="default"/>
      </w:rPr>
    </w:lvl>
    <w:lvl w:ilvl="5" w:tplc="0C0A0005" w:tentative="1">
      <w:start w:val="1"/>
      <w:numFmt w:val="bullet"/>
      <w:lvlText w:val=""/>
      <w:lvlJc w:val="left"/>
      <w:pPr>
        <w:tabs>
          <w:tab w:val="num" w:pos="5313"/>
        </w:tabs>
        <w:ind w:left="5313" w:hanging="360"/>
      </w:pPr>
      <w:rPr>
        <w:rFonts w:ascii="Wingdings" w:hAnsi="Wingdings" w:hint="default"/>
      </w:rPr>
    </w:lvl>
    <w:lvl w:ilvl="6" w:tplc="0C0A0001" w:tentative="1">
      <w:start w:val="1"/>
      <w:numFmt w:val="bullet"/>
      <w:lvlText w:val=""/>
      <w:lvlJc w:val="left"/>
      <w:pPr>
        <w:tabs>
          <w:tab w:val="num" w:pos="6033"/>
        </w:tabs>
        <w:ind w:left="6033" w:hanging="360"/>
      </w:pPr>
      <w:rPr>
        <w:rFonts w:ascii="Symbol" w:hAnsi="Symbol" w:hint="default"/>
      </w:rPr>
    </w:lvl>
    <w:lvl w:ilvl="7" w:tplc="0C0A0003" w:tentative="1">
      <w:start w:val="1"/>
      <w:numFmt w:val="bullet"/>
      <w:lvlText w:val="o"/>
      <w:lvlJc w:val="left"/>
      <w:pPr>
        <w:tabs>
          <w:tab w:val="num" w:pos="6753"/>
        </w:tabs>
        <w:ind w:left="6753" w:hanging="360"/>
      </w:pPr>
      <w:rPr>
        <w:rFonts w:ascii="Courier New" w:hAnsi="Courier New" w:cs="Courier New" w:hint="default"/>
      </w:rPr>
    </w:lvl>
    <w:lvl w:ilvl="8" w:tplc="0C0A0005" w:tentative="1">
      <w:start w:val="1"/>
      <w:numFmt w:val="bullet"/>
      <w:lvlText w:val=""/>
      <w:lvlJc w:val="left"/>
      <w:pPr>
        <w:tabs>
          <w:tab w:val="num" w:pos="7473"/>
        </w:tabs>
        <w:ind w:left="7473" w:hanging="360"/>
      </w:pPr>
      <w:rPr>
        <w:rFonts w:ascii="Wingdings" w:hAnsi="Wingdings" w:hint="default"/>
      </w:rPr>
    </w:lvl>
  </w:abstractNum>
  <w:abstractNum w:abstractNumId="11" w15:restartNumberingAfterBreak="0">
    <w:nsid w:val="2B035516"/>
    <w:multiLevelType w:val="multilevel"/>
    <w:tmpl w:val="04C2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67ED4"/>
    <w:multiLevelType w:val="hybridMultilevel"/>
    <w:tmpl w:val="CB3AEA42"/>
    <w:lvl w:ilvl="0" w:tplc="0C0A0003">
      <w:start w:val="1"/>
      <w:numFmt w:val="bullet"/>
      <w:lvlText w:val="o"/>
      <w:lvlJc w:val="left"/>
      <w:pPr>
        <w:tabs>
          <w:tab w:val="num" w:pos="2160"/>
        </w:tabs>
        <w:ind w:left="2160" w:hanging="360"/>
      </w:pPr>
      <w:rPr>
        <w:rFonts w:ascii="Courier New" w:hAnsi="Courier New" w:cs="Courier New"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36A93FBB"/>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7D641FF"/>
    <w:multiLevelType w:val="hybridMultilevel"/>
    <w:tmpl w:val="23281718"/>
    <w:lvl w:ilvl="0" w:tplc="0C0A0003">
      <w:start w:val="1"/>
      <w:numFmt w:val="bullet"/>
      <w:lvlText w:val="o"/>
      <w:lvlJc w:val="left"/>
      <w:pPr>
        <w:tabs>
          <w:tab w:val="num" w:pos="2160"/>
        </w:tabs>
        <w:ind w:left="2160" w:hanging="360"/>
      </w:pPr>
      <w:rPr>
        <w:rFonts w:ascii="Courier New" w:hAnsi="Courier New" w:cs="Courier New"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389E3347"/>
    <w:multiLevelType w:val="hybridMultilevel"/>
    <w:tmpl w:val="9C68C7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0A5800"/>
    <w:multiLevelType w:val="hybridMultilevel"/>
    <w:tmpl w:val="BE3C87A0"/>
    <w:lvl w:ilvl="0" w:tplc="ED1E3516">
      <w:numFmt w:val="bullet"/>
      <w:lvlText w:val="–"/>
      <w:lvlJc w:val="left"/>
      <w:pPr>
        <w:tabs>
          <w:tab w:val="num" w:pos="726"/>
        </w:tabs>
        <w:ind w:left="726" w:hanging="360"/>
      </w:pPr>
      <w:rPr>
        <w:rFonts w:ascii="Comic Sans MS" w:eastAsia="Times New Roman" w:hAnsi="Comic Sans MS" w:cs="Times New Roman" w:hint="default"/>
      </w:rPr>
    </w:lvl>
    <w:lvl w:ilvl="1" w:tplc="0C0A000F">
      <w:start w:val="1"/>
      <w:numFmt w:val="decimal"/>
      <w:lvlText w:val="%2."/>
      <w:lvlJc w:val="left"/>
      <w:pPr>
        <w:tabs>
          <w:tab w:val="num" w:pos="1446"/>
        </w:tabs>
        <w:ind w:left="1446" w:hanging="360"/>
      </w:pPr>
      <w:rPr>
        <w:rFonts w:hint="default"/>
      </w:rPr>
    </w:lvl>
    <w:lvl w:ilvl="2" w:tplc="0C0A0005">
      <w:start w:val="1"/>
      <w:numFmt w:val="bullet"/>
      <w:lvlText w:val=""/>
      <w:lvlJc w:val="left"/>
      <w:pPr>
        <w:tabs>
          <w:tab w:val="num" w:pos="2166"/>
        </w:tabs>
        <w:ind w:left="2166" w:hanging="360"/>
      </w:pPr>
      <w:rPr>
        <w:rFonts w:ascii="Wingdings" w:hAnsi="Wingdings" w:hint="default"/>
      </w:rPr>
    </w:lvl>
    <w:lvl w:ilvl="3" w:tplc="0C0A0001" w:tentative="1">
      <w:start w:val="1"/>
      <w:numFmt w:val="bullet"/>
      <w:lvlText w:val=""/>
      <w:lvlJc w:val="left"/>
      <w:pPr>
        <w:tabs>
          <w:tab w:val="num" w:pos="2886"/>
        </w:tabs>
        <w:ind w:left="2886" w:hanging="360"/>
      </w:pPr>
      <w:rPr>
        <w:rFonts w:ascii="Symbol" w:hAnsi="Symbol" w:hint="default"/>
      </w:rPr>
    </w:lvl>
    <w:lvl w:ilvl="4" w:tplc="0C0A0003" w:tentative="1">
      <w:start w:val="1"/>
      <w:numFmt w:val="bullet"/>
      <w:lvlText w:val="o"/>
      <w:lvlJc w:val="left"/>
      <w:pPr>
        <w:tabs>
          <w:tab w:val="num" w:pos="3606"/>
        </w:tabs>
        <w:ind w:left="3606" w:hanging="360"/>
      </w:pPr>
      <w:rPr>
        <w:rFonts w:ascii="Courier New" w:hAnsi="Courier New" w:cs="Courier New" w:hint="default"/>
      </w:rPr>
    </w:lvl>
    <w:lvl w:ilvl="5" w:tplc="0C0A0005" w:tentative="1">
      <w:start w:val="1"/>
      <w:numFmt w:val="bullet"/>
      <w:lvlText w:val=""/>
      <w:lvlJc w:val="left"/>
      <w:pPr>
        <w:tabs>
          <w:tab w:val="num" w:pos="4326"/>
        </w:tabs>
        <w:ind w:left="4326" w:hanging="360"/>
      </w:pPr>
      <w:rPr>
        <w:rFonts w:ascii="Wingdings" w:hAnsi="Wingdings" w:hint="default"/>
      </w:rPr>
    </w:lvl>
    <w:lvl w:ilvl="6" w:tplc="0C0A0001" w:tentative="1">
      <w:start w:val="1"/>
      <w:numFmt w:val="bullet"/>
      <w:lvlText w:val=""/>
      <w:lvlJc w:val="left"/>
      <w:pPr>
        <w:tabs>
          <w:tab w:val="num" w:pos="5046"/>
        </w:tabs>
        <w:ind w:left="5046" w:hanging="360"/>
      </w:pPr>
      <w:rPr>
        <w:rFonts w:ascii="Symbol" w:hAnsi="Symbol" w:hint="default"/>
      </w:rPr>
    </w:lvl>
    <w:lvl w:ilvl="7" w:tplc="0C0A0003" w:tentative="1">
      <w:start w:val="1"/>
      <w:numFmt w:val="bullet"/>
      <w:lvlText w:val="o"/>
      <w:lvlJc w:val="left"/>
      <w:pPr>
        <w:tabs>
          <w:tab w:val="num" w:pos="5766"/>
        </w:tabs>
        <w:ind w:left="5766" w:hanging="360"/>
      </w:pPr>
      <w:rPr>
        <w:rFonts w:ascii="Courier New" w:hAnsi="Courier New" w:cs="Courier New" w:hint="default"/>
      </w:rPr>
    </w:lvl>
    <w:lvl w:ilvl="8" w:tplc="0C0A0005" w:tentative="1">
      <w:start w:val="1"/>
      <w:numFmt w:val="bullet"/>
      <w:lvlText w:val=""/>
      <w:lvlJc w:val="left"/>
      <w:pPr>
        <w:tabs>
          <w:tab w:val="num" w:pos="6486"/>
        </w:tabs>
        <w:ind w:left="6486" w:hanging="360"/>
      </w:pPr>
      <w:rPr>
        <w:rFonts w:ascii="Wingdings" w:hAnsi="Wingdings" w:hint="default"/>
      </w:rPr>
    </w:lvl>
  </w:abstractNum>
  <w:abstractNum w:abstractNumId="17" w15:restartNumberingAfterBreak="0">
    <w:nsid w:val="4A6666C7"/>
    <w:multiLevelType w:val="hybridMultilevel"/>
    <w:tmpl w:val="4F6A2338"/>
    <w:lvl w:ilvl="0" w:tplc="0C0A0005">
      <w:start w:val="1"/>
      <w:numFmt w:val="bullet"/>
      <w:lvlText w:val=""/>
      <w:lvlJc w:val="left"/>
      <w:pPr>
        <w:tabs>
          <w:tab w:val="num" w:pos="1713"/>
        </w:tabs>
        <w:ind w:left="1713" w:hanging="360"/>
      </w:pPr>
      <w:rPr>
        <w:rFonts w:ascii="Wingdings" w:hAnsi="Wingdings" w:hint="default"/>
      </w:rPr>
    </w:lvl>
    <w:lvl w:ilvl="1" w:tplc="0C0A0003" w:tentative="1">
      <w:start w:val="1"/>
      <w:numFmt w:val="bullet"/>
      <w:lvlText w:val="o"/>
      <w:lvlJc w:val="left"/>
      <w:pPr>
        <w:tabs>
          <w:tab w:val="num" w:pos="2433"/>
        </w:tabs>
        <w:ind w:left="2433" w:hanging="360"/>
      </w:pPr>
      <w:rPr>
        <w:rFonts w:ascii="Courier New" w:hAnsi="Courier New" w:cs="Courier New" w:hint="default"/>
      </w:rPr>
    </w:lvl>
    <w:lvl w:ilvl="2" w:tplc="0C0A0005" w:tentative="1">
      <w:start w:val="1"/>
      <w:numFmt w:val="bullet"/>
      <w:lvlText w:val=""/>
      <w:lvlJc w:val="left"/>
      <w:pPr>
        <w:tabs>
          <w:tab w:val="num" w:pos="3153"/>
        </w:tabs>
        <w:ind w:left="3153" w:hanging="360"/>
      </w:pPr>
      <w:rPr>
        <w:rFonts w:ascii="Wingdings" w:hAnsi="Wingdings" w:hint="default"/>
      </w:rPr>
    </w:lvl>
    <w:lvl w:ilvl="3" w:tplc="0C0A0001" w:tentative="1">
      <w:start w:val="1"/>
      <w:numFmt w:val="bullet"/>
      <w:lvlText w:val=""/>
      <w:lvlJc w:val="left"/>
      <w:pPr>
        <w:tabs>
          <w:tab w:val="num" w:pos="3873"/>
        </w:tabs>
        <w:ind w:left="3873" w:hanging="360"/>
      </w:pPr>
      <w:rPr>
        <w:rFonts w:ascii="Symbol" w:hAnsi="Symbol" w:hint="default"/>
      </w:rPr>
    </w:lvl>
    <w:lvl w:ilvl="4" w:tplc="0C0A0003" w:tentative="1">
      <w:start w:val="1"/>
      <w:numFmt w:val="bullet"/>
      <w:lvlText w:val="o"/>
      <w:lvlJc w:val="left"/>
      <w:pPr>
        <w:tabs>
          <w:tab w:val="num" w:pos="4593"/>
        </w:tabs>
        <w:ind w:left="4593" w:hanging="360"/>
      </w:pPr>
      <w:rPr>
        <w:rFonts w:ascii="Courier New" w:hAnsi="Courier New" w:cs="Courier New" w:hint="default"/>
      </w:rPr>
    </w:lvl>
    <w:lvl w:ilvl="5" w:tplc="0C0A0005" w:tentative="1">
      <w:start w:val="1"/>
      <w:numFmt w:val="bullet"/>
      <w:lvlText w:val=""/>
      <w:lvlJc w:val="left"/>
      <w:pPr>
        <w:tabs>
          <w:tab w:val="num" w:pos="5313"/>
        </w:tabs>
        <w:ind w:left="5313" w:hanging="360"/>
      </w:pPr>
      <w:rPr>
        <w:rFonts w:ascii="Wingdings" w:hAnsi="Wingdings" w:hint="default"/>
      </w:rPr>
    </w:lvl>
    <w:lvl w:ilvl="6" w:tplc="0C0A0001" w:tentative="1">
      <w:start w:val="1"/>
      <w:numFmt w:val="bullet"/>
      <w:lvlText w:val=""/>
      <w:lvlJc w:val="left"/>
      <w:pPr>
        <w:tabs>
          <w:tab w:val="num" w:pos="6033"/>
        </w:tabs>
        <w:ind w:left="6033" w:hanging="360"/>
      </w:pPr>
      <w:rPr>
        <w:rFonts w:ascii="Symbol" w:hAnsi="Symbol" w:hint="default"/>
      </w:rPr>
    </w:lvl>
    <w:lvl w:ilvl="7" w:tplc="0C0A0003" w:tentative="1">
      <w:start w:val="1"/>
      <w:numFmt w:val="bullet"/>
      <w:lvlText w:val="o"/>
      <w:lvlJc w:val="left"/>
      <w:pPr>
        <w:tabs>
          <w:tab w:val="num" w:pos="6753"/>
        </w:tabs>
        <w:ind w:left="6753" w:hanging="360"/>
      </w:pPr>
      <w:rPr>
        <w:rFonts w:ascii="Courier New" w:hAnsi="Courier New" w:cs="Courier New" w:hint="default"/>
      </w:rPr>
    </w:lvl>
    <w:lvl w:ilvl="8" w:tplc="0C0A0005" w:tentative="1">
      <w:start w:val="1"/>
      <w:numFmt w:val="bullet"/>
      <w:lvlText w:val=""/>
      <w:lvlJc w:val="left"/>
      <w:pPr>
        <w:tabs>
          <w:tab w:val="num" w:pos="7473"/>
        </w:tabs>
        <w:ind w:left="7473" w:hanging="360"/>
      </w:pPr>
      <w:rPr>
        <w:rFonts w:ascii="Wingdings" w:hAnsi="Wingdings" w:hint="default"/>
      </w:rPr>
    </w:lvl>
  </w:abstractNum>
  <w:abstractNum w:abstractNumId="18" w15:restartNumberingAfterBreak="0">
    <w:nsid w:val="63FA49B8"/>
    <w:multiLevelType w:val="hybridMultilevel"/>
    <w:tmpl w:val="D50A6C08"/>
    <w:lvl w:ilvl="0" w:tplc="0C0A0003">
      <w:start w:val="1"/>
      <w:numFmt w:val="bullet"/>
      <w:lvlText w:val="o"/>
      <w:lvlJc w:val="left"/>
      <w:pPr>
        <w:tabs>
          <w:tab w:val="num" w:pos="2214"/>
        </w:tabs>
        <w:ind w:left="2214" w:hanging="360"/>
      </w:pPr>
      <w:rPr>
        <w:rFonts w:ascii="Courier New" w:hAnsi="Courier New" w:cs="Courier New" w:hint="default"/>
      </w:rPr>
    </w:lvl>
    <w:lvl w:ilvl="1" w:tplc="0C0A0003" w:tentative="1">
      <w:start w:val="1"/>
      <w:numFmt w:val="bullet"/>
      <w:lvlText w:val="o"/>
      <w:lvlJc w:val="left"/>
      <w:pPr>
        <w:tabs>
          <w:tab w:val="num" w:pos="2934"/>
        </w:tabs>
        <w:ind w:left="2934" w:hanging="360"/>
      </w:pPr>
      <w:rPr>
        <w:rFonts w:ascii="Courier New" w:hAnsi="Courier New" w:cs="Courier New" w:hint="default"/>
      </w:rPr>
    </w:lvl>
    <w:lvl w:ilvl="2" w:tplc="0C0A0005" w:tentative="1">
      <w:start w:val="1"/>
      <w:numFmt w:val="bullet"/>
      <w:lvlText w:val=""/>
      <w:lvlJc w:val="left"/>
      <w:pPr>
        <w:tabs>
          <w:tab w:val="num" w:pos="3654"/>
        </w:tabs>
        <w:ind w:left="3654" w:hanging="360"/>
      </w:pPr>
      <w:rPr>
        <w:rFonts w:ascii="Wingdings" w:hAnsi="Wingdings" w:hint="default"/>
      </w:rPr>
    </w:lvl>
    <w:lvl w:ilvl="3" w:tplc="0C0A0001" w:tentative="1">
      <w:start w:val="1"/>
      <w:numFmt w:val="bullet"/>
      <w:lvlText w:val=""/>
      <w:lvlJc w:val="left"/>
      <w:pPr>
        <w:tabs>
          <w:tab w:val="num" w:pos="4374"/>
        </w:tabs>
        <w:ind w:left="4374" w:hanging="360"/>
      </w:pPr>
      <w:rPr>
        <w:rFonts w:ascii="Symbol" w:hAnsi="Symbol" w:hint="default"/>
      </w:rPr>
    </w:lvl>
    <w:lvl w:ilvl="4" w:tplc="0C0A0003" w:tentative="1">
      <w:start w:val="1"/>
      <w:numFmt w:val="bullet"/>
      <w:lvlText w:val="o"/>
      <w:lvlJc w:val="left"/>
      <w:pPr>
        <w:tabs>
          <w:tab w:val="num" w:pos="5094"/>
        </w:tabs>
        <w:ind w:left="5094" w:hanging="360"/>
      </w:pPr>
      <w:rPr>
        <w:rFonts w:ascii="Courier New" w:hAnsi="Courier New" w:cs="Courier New" w:hint="default"/>
      </w:rPr>
    </w:lvl>
    <w:lvl w:ilvl="5" w:tplc="0C0A0005" w:tentative="1">
      <w:start w:val="1"/>
      <w:numFmt w:val="bullet"/>
      <w:lvlText w:val=""/>
      <w:lvlJc w:val="left"/>
      <w:pPr>
        <w:tabs>
          <w:tab w:val="num" w:pos="5814"/>
        </w:tabs>
        <w:ind w:left="5814" w:hanging="360"/>
      </w:pPr>
      <w:rPr>
        <w:rFonts w:ascii="Wingdings" w:hAnsi="Wingdings" w:hint="default"/>
      </w:rPr>
    </w:lvl>
    <w:lvl w:ilvl="6" w:tplc="0C0A0001" w:tentative="1">
      <w:start w:val="1"/>
      <w:numFmt w:val="bullet"/>
      <w:lvlText w:val=""/>
      <w:lvlJc w:val="left"/>
      <w:pPr>
        <w:tabs>
          <w:tab w:val="num" w:pos="6534"/>
        </w:tabs>
        <w:ind w:left="6534" w:hanging="360"/>
      </w:pPr>
      <w:rPr>
        <w:rFonts w:ascii="Symbol" w:hAnsi="Symbol" w:hint="default"/>
      </w:rPr>
    </w:lvl>
    <w:lvl w:ilvl="7" w:tplc="0C0A0003" w:tentative="1">
      <w:start w:val="1"/>
      <w:numFmt w:val="bullet"/>
      <w:lvlText w:val="o"/>
      <w:lvlJc w:val="left"/>
      <w:pPr>
        <w:tabs>
          <w:tab w:val="num" w:pos="7254"/>
        </w:tabs>
        <w:ind w:left="7254" w:hanging="360"/>
      </w:pPr>
      <w:rPr>
        <w:rFonts w:ascii="Courier New" w:hAnsi="Courier New" w:cs="Courier New" w:hint="default"/>
      </w:rPr>
    </w:lvl>
    <w:lvl w:ilvl="8" w:tplc="0C0A0005" w:tentative="1">
      <w:start w:val="1"/>
      <w:numFmt w:val="bullet"/>
      <w:lvlText w:val=""/>
      <w:lvlJc w:val="left"/>
      <w:pPr>
        <w:tabs>
          <w:tab w:val="num" w:pos="7974"/>
        </w:tabs>
        <w:ind w:left="7974" w:hanging="360"/>
      </w:pPr>
      <w:rPr>
        <w:rFonts w:ascii="Wingdings" w:hAnsi="Wingdings" w:hint="default"/>
      </w:rPr>
    </w:lvl>
  </w:abstractNum>
  <w:abstractNum w:abstractNumId="19" w15:restartNumberingAfterBreak="0">
    <w:nsid w:val="64B12334"/>
    <w:multiLevelType w:val="hybridMultilevel"/>
    <w:tmpl w:val="5276F7FC"/>
    <w:lvl w:ilvl="0" w:tplc="0C0A0005">
      <w:start w:val="1"/>
      <w:numFmt w:val="bullet"/>
      <w:lvlText w:val=""/>
      <w:lvlJc w:val="left"/>
      <w:pPr>
        <w:tabs>
          <w:tab w:val="num" w:pos="2160"/>
        </w:tabs>
        <w:ind w:left="2160" w:hanging="360"/>
      </w:pPr>
      <w:rPr>
        <w:rFonts w:ascii="Wingdings" w:hAnsi="Wingdings"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67957B86"/>
    <w:multiLevelType w:val="multilevel"/>
    <w:tmpl w:val="C6F4092A"/>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b/>
        <w:bCs/>
      </w:rPr>
    </w:lvl>
    <w:lvl w:ilvl="2">
      <w:start w:val="1"/>
      <w:numFmt w:val="decimal"/>
      <w:isLgl/>
      <w:lvlText w:val="%1.%2.%3."/>
      <w:lvlJc w:val="left"/>
      <w:pPr>
        <w:tabs>
          <w:tab w:val="num" w:pos="1080"/>
        </w:tabs>
        <w:ind w:left="1080" w:hanging="720"/>
      </w:pPr>
      <w:rPr>
        <w:rFonts w:hint="default"/>
        <w:b/>
        <w:sz w:val="22"/>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1" w15:restartNumberingAfterBreak="0">
    <w:nsid w:val="67B26F59"/>
    <w:multiLevelType w:val="multilevel"/>
    <w:tmpl w:val="DB6C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991EC7"/>
    <w:multiLevelType w:val="hybridMultilevel"/>
    <w:tmpl w:val="D6C008EC"/>
    <w:lvl w:ilvl="0" w:tplc="0C0A0005">
      <w:start w:val="1"/>
      <w:numFmt w:val="bullet"/>
      <w:lvlText w:val=""/>
      <w:lvlJc w:val="left"/>
      <w:pPr>
        <w:tabs>
          <w:tab w:val="num" w:pos="2160"/>
        </w:tabs>
        <w:ind w:left="2160" w:hanging="360"/>
      </w:pPr>
      <w:rPr>
        <w:rFonts w:ascii="Wingdings" w:hAnsi="Wingdings"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6F3477C0"/>
    <w:multiLevelType w:val="hybridMultilevel"/>
    <w:tmpl w:val="9648B3E2"/>
    <w:lvl w:ilvl="0" w:tplc="0C0A0005">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4" w15:restartNumberingAfterBreak="0">
    <w:nsid w:val="70C21FC6"/>
    <w:multiLevelType w:val="hybridMultilevel"/>
    <w:tmpl w:val="3956E0F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70EF587C"/>
    <w:multiLevelType w:val="hybridMultilevel"/>
    <w:tmpl w:val="442CE2E8"/>
    <w:lvl w:ilvl="0" w:tplc="0C0A0005">
      <w:start w:val="1"/>
      <w:numFmt w:val="bullet"/>
      <w:lvlText w:val=""/>
      <w:lvlJc w:val="left"/>
      <w:pPr>
        <w:tabs>
          <w:tab w:val="num" w:pos="1854"/>
        </w:tabs>
        <w:ind w:left="1854" w:hanging="360"/>
      </w:pPr>
      <w:rPr>
        <w:rFonts w:ascii="Wingdings" w:hAnsi="Wingdings" w:hint="default"/>
      </w:rPr>
    </w:lvl>
    <w:lvl w:ilvl="1" w:tplc="0C0A0003">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6" w15:restartNumberingAfterBreak="0">
    <w:nsid w:val="712C654A"/>
    <w:multiLevelType w:val="multilevel"/>
    <w:tmpl w:val="24AE8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061D4"/>
    <w:multiLevelType w:val="hybridMultilevel"/>
    <w:tmpl w:val="1DDA8362"/>
    <w:lvl w:ilvl="0" w:tplc="0C0A0005">
      <w:start w:val="1"/>
      <w:numFmt w:val="bullet"/>
      <w:lvlText w:val=""/>
      <w:lvlJc w:val="left"/>
      <w:pPr>
        <w:tabs>
          <w:tab w:val="num" w:pos="2138"/>
        </w:tabs>
        <w:ind w:left="2138" w:hanging="360"/>
      </w:pPr>
      <w:rPr>
        <w:rFonts w:ascii="Wingdings" w:hAnsi="Wingding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05" w:tentative="1">
      <w:start w:val="1"/>
      <w:numFmt w:val="bullet"/>
      <w:lvlText w:val=""/>
      <w:lvlJc w:val="left"/>
      <w:pPr>
        <w:tabs>
          <w:tab w:val="num" w:pos="3578"/>
        </w:tabs>
        <w:ind w:left="3578" w:hanging="360"/>
      </w:pPr>
      <w:rPr>
        <w:rFonts w:ascii="Wingdings" w:hAnsi="Wingdings" w:hint="default"/>
      </w:rPr>
    </w:lvl>
    <w:lvl w:ilvl="3" w:tplc="0C0A0001" w:tentative="1">
      <w:start w:val="1"/>
      <w:numFmt w:val="bullet"/>
      <w:lvlText w:val=""/>
      <w:lvlJc w:val="left"/>
      <w:pPr>
        <w:tabs>
          <w:tab w:val="num" w:pos="4298"/>
        </w:tabs>
        <w:ind w:left="4298" w:hanging="360"/>
      </w:pPr>
      <w:rPr>
        <w:rFonts w:ascii="Symbol" w:hAnsi="Symbol" w:hint="default"/>
      </w:rPr>
    </w:lvl>
    <w:lvl w:ilvl="4" w:tplc="0C0A0003" w:tentative="1">
      <w:start w:val="1"/>
      <w:numFmt w:val="bullet"/>
      <w:lvlText w:val="o"/>
      <w:lvlJc w:val="left"/>
      <w:pPr>
        <w:tabs>
          <w:tab w:val="num" w:pos="5018"/>
        </w:tabs>
        <w:ind w:left="5018" w:hanging="360"/>
      </w:pPr>
      <w:rPr>
        <w:rFonts w:ascii="Courier New" w:hAnsi="Courier New" w:cs="Courier New" w:hint="default"/>
      </w:rPr>
    </w:lvl>
    <w:lvl w:ilvl="5" w:tplc="0C0A0005" w:tentative="1">
      <w:start w:val="1"/>
      <w:numFmt w:val="bullet"/>
      <w:lvlText w:val=""/>
      <w:lvlJc w:val="left"/>
      <w:pPr>
        <w:tabs>
          <w:tab w:val="num" w:pos="5738"/>
        </w:tabs>
        <w:ind w:left="5738" w:hanging="360"/>
      </w:pPr>
      <w:rPr>
        <w:rFonts w:ascii="Wingdings" w:hAnsi="Wingdings" w:hint="default"/>
      </w:rPr>
    </w:lvl>
    <w:lvl w:ilvl="6" w:tplc="0C0A0001" w:tentative="1">
      <w:start w:val="1"/>
      <w:numFmt w:val="bullet"/>
      <w:lvlText w:val=""/>
      <w:lvlJc w:val="left"/>
      <w:pPr>
        <w:tabs>
          <w:tab w:val="num" w:pos="6458"/>
        </w:tabs>
        <w:ind w:left="6458" w:hanging="360"/>
      </w:pPr>
      <w:rPr>
        <w:rFonts w:ascii="Symbol" w:hAnsi="Symbol" w:hint="default"/>
      </w:rPr>
    </w:lvl>
    <w:lvl w:ilvl="7" w:tplc="0C0A0003" w:tentative="1">
      <w:start w:val="1"/>
      <w:numFmt w:val="bullet"/>
      <w:lvlText w:val="o"/>
      <w:lvlJc w:val="left"/>
      <w:pPr>
        <w:tabs>
          <w:tab w:val="num" w:pos="7178"/>
        </w:tabs>
        <w:ind w:left="7178" w:hanging="360"/>
      </w:pPr>
      <w:rPr>
        <w:rFonts w:ascii="Courier New" w:hAnsi="Courier New" w:cs="Courier New" w:hint="default"/>
      </w:rPr>
    </w:lvl>
    <w:lvl w:ilvl="8" w:tplc="0C0A0005" w:tentative="1">
      <w:start w:val="1"/>
      <w:numFmt w:val="bullet"/>
      <w:lvlText w:val=""/>
      <w:lvlJc w:val="left"/>
      <w:pPr>
        <w:tabs>
          <w:tab w:val="num" w:pos="7898"/>
        </w:tabs>
        <w:ind w:left="7898" w:hanging="360"/>
      </w:pPr>
      <w:rPr>
        <w:rFonts w:ascii="Wingdings" w:hAnsi="Wingdings" w:hint="default"/>
      </w:rPr>
    </w:lvl>
  </w:abstractNum>
  <w:abstractNum w:abstractNumId="28" w15:restartNumberingAfterBreak="0">
    <w:nsid w:val="757015DE"/>
    <w:multiLevelType w:val="multilevel"/>
    <w:tmpl w:val="9182AD72"/>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1167"/>
        </w:tabs>
        <w:ind w:left="1167" w:hanging="600"/>
      </w:pPr>
      <w:rPr>
        <w:rFonts w:hint="default"/>
      </w:rPr>
    </w:lvl>
    <w:lvl w:ilvl="2">
      <w:start w:val="2"/>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9" w15:restartNumberingAfterBreak="0">
    <w:nsid w:val="7AF4333A"/>
    <w:multiLevelType w:val="multilevel"/>
    <w:tmpl w:val="ECF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996B13"/>
    <w:multiLevelType w:val="hybridMultilevel"/>
    <w:tmpl w:val="CEB0E89A"/>
    <w:lvl w:ilvl="0" w:tplc="0C0A0005">
      <w:start w:val="1"/>
      <w:numFmt w:val="bullet"/>
      <w:lvlText w:val=""/>
      <w:lvlJc w:val="left"/>
      <w:pPr>
        <w:tabs>
          <w:tab w:val="num" w:pos="2160"/>
        </w:tabs>
        <w:ind w:left="2160" w:hanging="360"/>
      </w:pPr>
      <w:rPr>
        <w:rFonts w:ascii="Wingdings" w:hAnsi="Wingdings"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0"/>
  </w:num>
  <w:num w:numId="2">
    <w:abstractNumId w:val="11"/>
  </w:num>
  <w:num w:numId="3">
    <w:abstractNumId w:val="0"/>
  </w:num>
  <w:num w:numId="4">
    <w:abstractNumId w:val="0"/>
  </w:num>
  <w:num w:numId="5">
    <w:abstractNumId w:val="5"/>
  </w:num>
  <w:num w:numId="6">
    <w:abstractNumId w:val="2"/>
  </w:num>
  <w:num w:numId="7">
    <w:abstractNumId w:val="2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8"/>
  </w:num>
  <w:num w:numId="16">
    <w:abstractNumId w:val="4"/>
  </w:num>
  <w:num w:numId="17">
    <w:abstractNumId w:val="25"/>
  </w:num>
  <w:num w:numId="18">
    <w:abstractNumId w:val="29"/>
  </w:num>
  <w:num w:numId="19">
    <w:abstractNumId w:val="6"/>
  </w:num>
  <w:num w:numId="20">
    <w:abstractNumId w:val="23"/>
  </w:num>
  <w:num w:numId="21">
    <w:abstractNumId w:val="18"/>
  </w:num>
  <w:num w:numId="22">
    <w:abstractNumId w:val="10"/>
  </w:num>
  <w:num w:numId="23">
    <w:abstractNumId w:val="17"/>
  </w:num>
  <w:num w:numId="24">
    <w:abstractNumId w:val="7"/>
  </w:num>
  <w:num w:numId="25">
    <w:abstractNumId w:val="27"/>
  </w:num>
  <w:num w:numId="26">
    <w:abstractNumId w:val="22"/>
  </w:num>
  <w:num w:numId="27">
    <w:abstractNumId w:val="19"/>
  </w:num>
  <w:num w:numId="28">
    <w:abstractNumId w:val="12"/>
  </w:num>
  <w:num w:numId="29">
    <w:abstractNumId w:val="14"/>
  </w:num>
  <w:num w:numId="30">
    <w:abstractNumId w:val="30"/>
  </w:num>
  <w:num w:numId="31">
    <w:abstractNumId w:val="26"/>
  </w:num>
  <w:num w:numId="32">
    <w:abstractNumId w:val="1"/>
  </w:num>
  <w:num w:numId="33">
    <w:abstractNumId w:val="3"/>
  </w:num>
  <w:num w:numId="34">
    <w:abstractNumId w:val="16"/>
  </w:num>
  <w:num w:numId="35">
    <w:abstractNumId w:val="13"/>
  </w:num>
  <w:num w:numId="36">
    <w:abstractNumId w:val="8"/>
  </w:num>
  <w:num w:numId="37">
    <w:abstractNumId w:val="15"/>
  </w:num>
  <w:num w:numId="38">
    <w:abstractNumId w:val="9"/>
  </w:num>
  <w:num w:numId="39">
    <w:abstractNumId w:val="24"/>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PE" w:vendorID="64" w:dllVersion="131078" w:nlCheck="1" w:checkStyle="1"/>
  <w:activeWritingStyle w:appName="MSWord" w:lang="es-VE"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BFB"/>
    <w:rsid w:val="00000CFA"/>
    <w:rsid w:val="000010B9"/>
    <w:rsid w:val="00002F74"/>
    <w:rsid w:val="0000551C"/>
    <w:rsid w:val="000063B7"/>
    <w:rsid w:val="00006BF3"/>
    <w:rsid w:val="0001039B"/>
    <w:rsid w:val="00010BF9"/>
    <w:rsid w:val="000113EE"/>
    <w:rsid w:val="0001281D"/>
    <w:rsid w:val="00012E78"/>
    <w:rsid w:val="00013714"/>
    <w:rsid w:val="00013DEA"/>
    <w:rsid w:val="00013EA1"/>
    <w:rsid w:val="00013EBF"/>
    <w:rsid w:val="000205E8"/>
    <w:rsid w:val="0002413C"/>
    <w:rsid w:val="00024564"/>
    <w:rsid w:val="00030933"/>
    <w:rsid w:val="00031F6A"/>
    <w:rsid w:val="00033817"/>
    <w:rsid w:val="00035EB2"/>
    <w:rsid w:val="00040FE3"/>
    <w:rsid w:val="00041DEB"/>
    <w:rsid w:val="00044066"/>
    <w:rsid w:val="00047104"/>
    <w:rsid w:val="00052E8E"/>
    <w:rsid w:val="00056774"/>
    <w:rsid w:val="000571CA"/>
    <w:rsid w:val="000574F3"/>
    <w:rsid w:val="00065A43"/>
    <w:rsid w:val="00067920"/>
    <w:rsid w:val="00071333"/>
    <w:rsid w:val="00074A2E"/>
    <w:rsid w:val="00075A8C"/>
    <w:rsid w:val="0008093F"/>
    <w:rsid w:val="00086A07"/>
    <w:rsid w:val="00090549"/>
    <w:rsid w:val="0009065E"/>
    <w:rsid w:val="00090F32"/>
    <w:rsid w:val="0009491B"/>
    <w:rsid w:val="000953C1"/>
    <w:rsid w:val="00097496"/>
    <w:rsid w:val="000A1DBE"/>
    <w:rsid w:val="000B0ADE"/>
    <w:rsid w:val="000B2549"/>
    <w:rsid w:val="000B5E58"/>
    <w:rsid w:val="000B6321"/>
    <w:rsid w:val="000C2D24"/>
    <w:rsid w:val="000D1777"/>
    <w:rsid w:val="000D43FC"/>
    <w:rsid w:val="000D5518"/>
    <w:rsid w:val="000D6E73"/>
    <w:rsid w:val="000D7A33"/>
    <w:rsid w:val="000E0E9A"/>
    <w:rsid w:val="000E1D8C"/>
    <w:rsid w:val="000E3339"/>
    <w:rsid w:val="000E3EC2"/>
    <w:rsid w:val="000E55C9"/>
    <w:rsid w:val="000E734C"/>
    <w:rsid w:val="000F407B"/>
    <w:rsid w:val="000F6994"/>
    <w:rsid w:val="001018BB"/>
    <w:rsid w:val="00103C0C"/>
    <w:rsid w:val="00105BC9"/>
    <w:rsid w:val="00107473"/>
    <w:rsid w:val="00110E40"/>
    <w:rsid w:val="00112198"/>
    <w:rsid w:val="00112A32"/>
    <w:rsid w:val="001154E4"/>
    <w:rsid w:val="00115AF0"/>
    <w:rsid w:val="0011699A"/>
    <w:rsid w:val="00117363"/>
    <w:rsid w:val="00121EC8"/>
    <w:rsid w:val="0012234A"/>
    <w:rsid w:val="00123600"/>
    <w:rsid w:val="001240AD"/>
    <w:rsid w:val="001252F3"/>
    <w:rsid w:val="001257DE"/>
    <w:rsid w:val="001262C9"/>
    <w:rsid w:val="00127654"/>
    <w:rsid w:val="00127A7A"/>
    <w:rsid w:val="00130A86"/>
    <w:rsid w:val="00130AAB"/>
    <w:rsid w:val="00131C79"/>
    <w:rsid w:val="00131F18"/>
    <w:rsid w:val="00133CB2"/>
    <w:rsid w:val="0013674C"/>
    <w:rsid w:val="00137ECF"/>
    <w:rsid w:val="00140008"/>
    <w:rsid w:val="00143D1C"/>
    <w:rsid w:val="0014647B"/>
    <w:rsid w:val="00162502"/>
    <w:rsid w:val="001629E4"/>
    <w:rsid w:val="00163255"/>
    <w:rsid w:val="00165666"/>
    <w:rsid w:val="00165707"/>
    <w:rsid w:val="00165965"/>
    <w:rsid w:val="00167C2B"/>
    <w:rsid w:val="001751CB"/>
    <w:rsid w:val="0017614F"/>
    <w:rsid w:val="001763B1"/>
    <w:rsid w:val="00193DD8"/>
    <w:rsid w:val="00194D77"/>
    <w:rsid w:val="00196E9B"/>
    <w:rsid w:val="001A1337"/>
    <w:rsid w:val="001A21F0"/>
    <w:rsid w:val="001A5BDB"/>
    <w:rsid w:val="001A7389"/>
    <w:rsid w:val="001B18F5"/>
    <w:rsid w:val="001C4E38"/>
    <w:rsid w:val="001C61CD"/>
    <w:rsid w:val="001C6AE2"/>
    <w:rsid w:val="001D2116"/>
    <w:rsid w:val="001D639E"/>
    <w:rsid w:val="001D699E"/>
    <w:rsid w:val="001E162F"/>
    <w:rsid w:val="001E1715"/>
    <w:rsid w:val="001E4335"/>
    <w:rsid w:val="001E55DE"/>
    <w:rsid w:val="001E5CCF"/>
    <w:rsid w:val="001F0BE4"/>
    <w:rsid w:val="001F21E0"/>
    <w:rsid w:val="001F4445"/>
    <w:rsid w:val="001F5825"/>
    <w:rsid w:val="001F7E22"/>
    <w:rsid w:val="0020107B"/>
    <w:rsid w:val="0020176D"/>
    <w:rsid w:val="002022FE"/>
    <w:rsid w:val="00206795"/>
    <w:rsid w:val="00212B7E"/>
    <w:rsid w:val="00213B31"/>
    <w:rsid w:val="00214622"/>
    <w:rsid w:val="00220BDF"/>
    <w:rsid w:val="00220DE4"/>
    <w:rsid w:val="00220FDC"/>
    <w:rsid w:val="00223BDE"/>
    <w:rsid w:val="0022539A"/>
    <w:rsid w:val="00231792"/>
    <w:rsid w:val="002411EA"/>
    <w:rsid w:val="00241565"/>
    <w:rsid w:val="00243587"/>
    <w:rsid w:val="00244580"/>
    <w:rsid w:val="00246573"/>
    <w:rsid w:val="00247005"/>
    <w:rsid w:val="00247563"/>
    <w:rsid w:val="002478D6"/>
    <w:rsid w:val="00250A15"/>
    <w:rsid w:val="002542DB"/>
    <w:rsid w:val="00255D64"/>
    <w:rsid w:val="0025686F"/>
    <w:rsid w:val="00263106"/>
    <w:rsid w:val="00264769"/>
    <w:rsid w:val="0026548C"/>
    <w:rsid w:val="00270A17"/>
    <w:rsid w:val="00274026"/>
    <w:rsid w:val="00275A7C"/>
    <w:rsid w:val="002841E1"/>
    <w:rsid w:val="002852EC"/>
    <w:rsid w:val="00285549"/>
    <w:rsid w:val="002855DD"/>
    <w:rsid w:val="00286D41"/>
    <w:rsid w:val="002940AD"/>
    <w:rsid w:val="00294E0D"/>
    <w:rsid w:val="002A0575"/>
    <w:rsid w:val="002A1C55"/>
    <w:rsid w:val="002A45B1"/>
    <w:rsid w:val="002A5B88"/>
    <w:rsid w:val="002B1654"/>
    <w:rsid w:val="002B6439"/>
    <w:rsid w:val="002B74F2"/>
    <w:rsid w:val="002B75E5"/>
    <w:rsid w:val="002C2AED"/>
    <w:rsid w:val="002C3446"/>
    <w:rsid w:val="002C38C8"/>
    <w:rsid w:val="002D421B"/>
    <w:rsid w:val="002E16DD"/>
    <w:rsid w:val="002E330D"/>
    <w:rsid w:val="002E43FE"/>
    <w:rsid w:val="002F198F"/>
    <w:rsid w:val="002F72FF"/>
    <w:rsid w:val="00302512"/>
    <w:rsid w:val="0030343B"/>
    <w:rsid w:val="00304762"/>
    <w:rsid w:val="00304DBD"/>
    <w:rsid w:val="003054EF"/>
    <w:rsid w:val="003055D3"/>
    <w:rsid w:val="003059EA"/>
    <w:rsid w:val="003070C9"/>
    <w:rsid w:val="00311522"/>
    <w:rsid w:val="00315FFE"/>
    <w:rsid w:val="00316C2F"/>
    <w:rsid w:val="0032075F"/>
    <w:rsid w:val="00320D11"/>
    <w:rsid w:val="00325808"/>
    <w:rsid w:val="00325F0A"/>
    <w:rsid w:val="0033063C"/>
    <w:rsid w:val="00332E00"/>
    <w:rsid w:val="003339A0"/>
    <w:rsid w:val="00335FA8"/>
    <w:rsid w:val="00336D93"/>
    <w:rsid w:val="003370BF"/>
    <w:rsid w:val="0033751A"/>
    <w:rsid w:val="00341473"/>
    <w:rsid w:val="00341BBB"/>
    <w:rsid w:val="00347EE0"/>
    <w:rsid w:val="003513F8"/>
    <w:rsid w:val="003530D9"/>
    <w:rsid w:val="00355402"/>
    <w:rsid w:val="00356ACF"/>
    <w:rsid w:val="00361C6A"/>
    <w:rsid w:val="003622BA"/>
    <w:rsid w:val="00363440"/>
    <w:rsid w:val="00364AAD"/>
    <w:rsid w:val="003657DE"/>
    <w:rsid w:val="00372311"/>
    <w:rsid w:val="00373BFF"/>
    <w:rsid w:val="003750B8"/>
    <w:rsid w:val="00377327"/>
    <w:rsid w:val="0037755E"/>
    <w:rsid w:val="003821A3"/>
    <w:rsid w:val="00383FA0"/>
    <w:rsid w:val="00391348"/>
    <w:rsid w:val="0039197F"/>
    <w:rsid w:val="00392ACE"/>
    <w:rsid w:val="00393CBF"/>
    <w:rsid w:val="003A2433"/>
    <w:rsid w:val="003A7455"/>
    <w:rsid w:val="003B4A47"/>
    <w:rsid w:val="003B6889"/>
    <w:rsid w:val="003C1233"/>
    <w:rsid w:val="003C3C96"/>
    <w:rsid w:val="003C3FF2"/>
    <w:rsid w:val="003C4DDE"/>
    <w:rsid w:val="003C4E44"/>
    <w:rsid w:val="003C6826"/>
    <w:rsid w:val="003C6A3B"/>
    <w:rsid w:val="003C73D3"/>
    <w:rsid w:val="003D1E12"/>
    <w:rsid w:val="003D3366"/>
    <w:rsid w:val="003D4A6F"/>
    <w:rsid w:val="003D5E42"/>
    <w:rsid w:val="003D6620"/>
    <w:rsid w:val="003E0DCC"/>
    <w:rsid w:val="003E0F69"/>
    <w:rsid w:val="003E5357"/>
    <w:rsid w:val="003E53A9"/>
    <w:rsid w:val="003E5B09"/>
    <w:rsid w:val="003E6F03"/>
    <w:rsid w:val="003E7BB0"/>
    <w:rsid w:val="003F1CF3"/>
    <w:rsid w:val="003F2BE0"/>
    <w:rsid w:val="003F305B"/>
    <w:rsid w:val="00407DAA"/>
    <w:rsid w:val="00411DF3"/>
    <w:rsid w:val="00414E1B"/>
    <w:rsid w:val="004212FC"/>
    <w:rsid w:val="004259D4"/>
    <w:rsid w:val="00425BAB"/>
    <w:rsid w:val="0043104F"/>
    <w:rsid w:val="00433AEE"/>
    <w:rsid w:val="00436849"/>
    <w:rsid w:val="00440A68"/>
    <w:rsid w:val="00440CCA"/>
    <w:rsid w:val="00443178"/>
    <w:rsid w:val="00444820"/>
    <w:rsid w:val="0044618B"/>
    <w:rsid w:val="00447004"/>
    <w:rsid w:val="00450E37"/>
    <w:rsid w:val="00454176"/>
    <w:rsid w:val="004578A3"/>
    <w:rsid w:val="00461783"/>
    <w:rsid w:val="004644D1"/>
    <w:rsid w:val="00465DFB"/>
    <w:rsid w:val="0047189C"/>
    <w:rsid w:val="00474E90"/>
    <w:rsid w:val="00482E09"/>
    <w:rsid w:val="00482FA1"/>
    <w:rsid w:val="004831BB"/>
    <w:rsid w:val="0048423E"/>
    <w:rsid w:val="00484357"/>
    <w:rsid w:val="00490BFB"/>
    <w:rsid w:val="00492A90"/>
    <w:rsid w:val="004A11D5"/>
    <w:rsid w:val="004A5B0C"/>
    <w:rsid w:val="004A7F65"/>
    <w:rsid w:val="004B1AA0"/>
    <w:rsid w:val="004B20EF"/>
    <w:rsid w:val="004B7AEB"/>
    <w:rsid w:val="004C0815"/>
    <w:rsid w:val="004C4D61"/>
    <w:rsid w:val="004C6E6C"/>
    <w:rsid w:val="004D0E2E"/>
    <w:rsid w:val="004D61B1"/>
    <w:rsid w:val="004E3A5F"/>
    <w:rsid w:val="004E6BB2"/>
    <w:rsid w:val="004E72FA"/>
    <w:rsid w:val="004F2348"/>
    <w:rsid w:val="004F2C2C"/>
    <w:rsid w:val="004F2CE6"/>
    <w:rsid w:val="004F3F86"/>
    <w:rsid w:val="004F4A56"/>
    <w:rsid w:val="004F54BC"/>
    <w:rsid w:val="004F54BD"/>
    <w:rsid w:val="004F5B88"/>
    <w:rsid w:val="004F7B6B"/>
    <w:rsid w:val="00500974"/>
    <w:rsid w:val="0050145E"/>
    <w:rsid w:val="00507F9F"/>
    <w:rsid w:val="0051016A"/>
    <w:rsid w:val="005118A6"/>
    <w:rsid w:val="005119E9"/>
    <w:rsid w:val="00515F48"/>
    <w:rsid w:val="005172F7"/>
    <w:rsid w:val="0052216C"/>
    <w:rsid w:val="00531B7C"/>
    <w:rsid w:val="005343E7"/>
    <w:rsid w:val="00535C7C"/>
    <w:rsid w:val="005418BD"/>
    <w:rsid w:val="005428D0"/>
    <w:rsid w:val="005447C0"/>
    <w:rsid w:val="00547A46"/>
    <w:rsid w:val="00551609"/>
    <w:rsid w:val="005525AA"/>
    <w:rsid w:val="0055331B"/>
    <w:rsid w:val="00553FD3"/>
    <w:rsid w:val="00554AAB"/>
    <w:rsid w:val="00555558"/>
    <w:rsid w:val="005610F8"/>
    <w:rsid w:val="00564B1F"/>
    <w:rsid w:val="005745EE"/>
    <w:rsid w:val="005755D7"/>
    <w:rsid w:val="005766C3"/>
    <w:rsid w:val="00576C36"/>
    <w:rsid w:val="00577088"/>
    <w:rsid w:val="00580044"/>
    <w:rsid w:val="00584D90"/>
    <w:rsid w:val="005868D8"/>
    <w:rsid w:val="0058727E"/>
    <w:rsid w:val="00587299"/>
    <w:rsid w:val="0059189C"/>
    <w:rsid w:val="00591FE0"/>
    <w:rsid w:val="005924B9"/>
    <w:rsid w:val="00592D12"/>
    <w:rsid w:val="00596ED8"/>
    <w:rsid w:val="005A1351"/>
    <w:rsid w:val="005A2E2A"/>
    <w:rsid w:val="005A2F8A"/>
    <w:rsid w:val="005A6DD5"/>
    <w:rsid w:val="005B0D2A"/>
    <w:rsid w:val="005B0E9F"/>
    <w:rsid w:val="005B21AC"/>
    <w:rsid w:val="005B4294"/>
    <w:rsid w:val="005B56AD"/>
    <w:rsid w:val="005B6E54"/>
    <w:rsid w:val="005C1337"/>
    <w:rsid w:val="005C579E"/>
    <w:rsid w:val="005D097A"/>
    <w:rsid w:val="005D3185"/>
    <w:rsid w:val="005D4E5D"/>
    <w:rsid w:val="005D7FDE"/>
    <w:rsid w:val="005E133E"/>
    <w:rsid w:val="005E1E27"/>
    <w:rsid w:val="005E2D06"/>
    <w:rsid w:val="005E5F0E"/>
    <w:rsid w:val="005E72FD"/>
    <w:rsid w:val="005F19FF"/>
    <w:rsid w:val="005F395F"/>
    <w:rsid w:val="005F625E"/>
    <w:rsid w:val="00601027"/>
    <w:rsid w:val="00602F99"/>
    <w:rsid w:val="00604255"/>
    <w:rsid w:val="00605105"/>
    <w:rsid w:val="00605378"/>
    <w:rsid w:val="006062CC"/>
    <w:rsid w:val="00606C60"/>
    <w:rsid w:val="0061114F"/>
    <w:rsid w:val="0061290A"/>
    <w:rsid w:val="00614B4C"/>
    <w:rsid w:val="0061592C"/>
    <w:rsid w:val="00615BD6"/>
    <w:rsid w:val="006170EF"/>
    <w:rsid w:val="006236B0"/>
    <w:rsid w:val="0062426E"/>
    <w:rsid w:val="00627466"/>
    <w:rsid w:val="00632CA4"/>
    <w:rsid w:val="006338B7"/>
    <w:rsid w:val="00635C99"/>
    <w:rsid w:val="006378AD"/>
    <w:rsid w:val="00651A62"/>
    <w:rsid w:val="0065205E"/>
    <w:rsid w:val="0066455E"/>
    <w:rsid w:val="00664BB6"/>
    <w:rsid w:val="00666F0C"/>
    <w:rsid w:val="006700F8"/>
    <w:rsid w:val="00670FF8"/>
    <w:rsid w:val="00672E14"/>
    <w:rsid w:val="006739A3"/>
    <w:rsid w:val="006750DE"/>
    <w:rsid w:val="006771E9"/>
    <w:rsid w:val="006806AD"/>
    <w:rsid w:val="00680E2F"/>
    <w:rsid w:val="00682B77"/>
    <w:rsid w:val="00682E5A"/>
    <w:rsid w:val="00690696"/>
    <w:rsid w:val="00697418"/>
    <w:rsid w:val="006A023A"/>
    <w:rsid w:val="006A3FEC"/>
    <w:rsid w:val="006A7105"/>
    <w:rsid w:val="006B0093"/>
    <w:rsid w:val="006B7FBC"/>
    <w:rsid w:val="006C0072"/>
    <w:rsid w:val="006C1F0F"/>
    <w:rsid w:val="006C220C"/>
    <w:rsid w:val="006C25A2"/>
    <w:rsid w:val="006C4C4A"/>
    <w:rsid w:val="006C5124"/>
    <w:rsid w:val="006C65B2"/>
    <w:rsid w:val="006C76FF"/>
    <w:rsid w:val="006D09EF"/>
    <w:rsid w:val="006D2024"/>
    <w:rsid w:val="006D2EBC"/>
    <w:rsid w:val="006E06E8"/>
    <w:rsid w:val="006E5B4F"/>
    <w:rsid w:val="006E7AD2"/>
    <w:rsid w:val="006F07D7"/>
    <w:rsid w:val="006F082F"/>
    <w:rsid w:val="006F0847"/>
    <w:rsid w:val="006F0877"/>
    <w:rsid w:val="006F0D8D"/>
    <w:rsid w:val="006F2871"/>
    <w:rsid w:val="006F45A9"/>
    <w:rsid w:val="006F47AA"/>
    <w:rsid w:val="006F52E5"/>
    <w:rsid w:val="006F5D14"/>
    <w:rsid w:val="006F5E05"/>
    <w:rsid w:val="006F7CA1"/>
    <w:rsid w:val="007105B5"/>
    <w:rsid w:val="00710C06"/>
    <w:rsid w:val="00714019"/>
    <w:rsid w:val="00715470"/>
    <w:rsid w:val="0072118E"/>
    <w:rsid w:val="00723CAD"/>
    <w:rsid w:val="0072411D"/>
    <w:rsid w:val="00724F90"/>
    <w:rsid w:val="00733225"/>
    <w:rsid w:val="00734AA7"/>
    <w:rsid w:val="00740508"/>
    <w:rsid w:val="00741789"/>
    <w:rsid w:val="007425F7"/>
    <w:rsid w:val="00742AE7"/>
    <w:rsid w:val="00743C6A"/>
    <w:rsid w:val="007474FE"/>
    <w:rsid w:val="00751295"/>
    <w:rsid w:val="00754DA6"/>
    <w:rsid w:val="007619DA"/>
    <w:rsid w:val="007619FE"/>
    <w:rsid w:val="007644B1"/>
    <w:rsid w:val="007677F2"/>
    <w:rsid w:val="00770271"/>
    <w:rsid w:val="007711BE"/>
    <w:rsid w:val="007756E2"/>
    <w:rsid w:val="0078276F"/>
    <w:rsid w:val="0078444B"/>
    <w:rsid w:val="007851D6"/>
    <w:rsid w:val="007873F2"/>
    <w:rsid w:val="007907AA"/>
    <w:rsid w:val="007908A0"/>
    <w:rsid w:val="00792528"/>
    <w:rsid w:val="00793673"/>
    <w:rsid w:val="00796106"/>
    <w:rsid w:val="00796B76"/>
    <w:rsid w:val="007A3149"/>
    <w:rsid w:val="007A4605"/>
    <w:rsid w:val="007A7283"/>
    <w:rsid w:val="007B14E9"/>
    <w:rsid w:val="007B6C5C"/>
    <w:rsid w:val="007B72FD"/>
    <w:rsid w:val="007C08BF"/>
    <w:rsid w:val="007C0A4C"/>
    <w:rsid w:val="007C291F"/>
    <w:rsid w:val="007C2AB4"/>
    <w:rsid w:val="007C5B0A"/>
    <w:rsid w:val="007C6DCA"/>
    <w:rsid w:val="007C7F2C"/>
    <w:rsid w:val="007D0F36"/>
    <w:rsid w:val="007D4812"/>
    <w:rsid w:val="007D6856"/>
    <w:rsid w:val="007E1CCD"/>
    <w:rsid w:val="007E1E8B"/>
    <w:rsid w:val="007E35C9"/>
    <w:rsid w:val="007E4811"/>
    <w:rsid w:val="007E6A82"/>
    <w:rsid w:val="007E6D0E"/>
    <w:rsid w:val="007F0AF7"/>
    <w:rsid w:val="007F2F33"/>
    <w:rsid w:val="007F3514"/>
    <w:rsid w:val="007F3EF9"/>
    <w:rsid w:val="00804368"/>
    <w:rsid w:val="00810198"/>
    <w:rsid w:val="00810F25"/>
    <w:rsid w:val="00814061"/>
    <w:rsid w:val="008147EF"/>
    <w:rsid w:val="008168B6"/>
    <w:rsid w:val="0082277F"/>
    <w:rsid w:val="00823884"/>
    <w:rsid w:val="008319B7"/>
    <w:rsid w:val="008358DB"/>
    <w:rsid w:val="008459D8"/>
    <w:rsid w:val="00845D34"/>
    <w:rsid w:val="00851394"/>
    <w:rsid w:val="008514D7"/>
    <w:rsid w:val="00855625"/>
    <w:rsid w:val="00855E96"/>
    <w:rsid w:val="00857F0C"/>
    <w:rsid w:val="008601F5"/>
    <w:rsid w:val="008616F9"/>
    <w:rsid w:val="008621B6"/>
    <w:rsid w:val="00865348"/>
    <w:rsid w:val="00867CC3"/>
    <w:rsid w:val="0087082D"/>
    <w:rsid w:val="0087464C"/>
    <w:rsid w:val="008810B5"/>
    <w:rsid w:val="00881F14"/>
    <w:rsid w:val="008845BF"/>
    <w:rsid w:val="00885002"/>
    <w:rsid w:val="00885405"/>
    <w:rsid w:val="00887638"/>
    <w:rsid w:val="00891C3E"/>
    <w:rsid w:val="008A0319"/>
    <w:rsid w:val="008A3957"/>
    <w:rsid w:val="008A629A"/>
    <w:rsid w:val="008A6876"/>
    <w:rsid w:val="008B025F"/>
    <w:rsid w:val="008B2BB1"/>
    <w:rsid w:val="008B3A4C"/>
    <w:rsid w:val="008B57B9"/>
    <w:rsid w:val="008B5AE2"/>
    <w:rsid w:val="008B622D"/>
    <w:rsid w:val="008C1461"/>
    <w:rsid w:val="008C1BD1"/>
    <w:rsid w:val="008C312D"/>
    <w:rsid w:val="008C427B"/>
    <w:rsid w:val="008C466A"/>
    <w:rsid w:val="008C6CD5"/>
    <w:rsid w:val="008D1992"/>
    <w:rsid w:val="008F3678"/>
    <w:rsid w:val="008F4E7C"/>
    <w:rsid w:val="008F5114"/>
    <w:rsid w:val="008F51D2"/>
    <w:rsid w:val="00900DAD"/>
    <w:rsid w:val="009055A2"/>
    <w:rsid w:val="0091012F"/>
    <w:rsid w:val="009102D2"/>
    <w:rsid w:val="00911B8C"/>
    <w:rsid w:val="009141F4"/>
    <w:rsid w:val="00914570"/>
    <w:rsid w:val="00924921"/>
    <w:rsid w:val="0093307F"/>
    <w:rsid w:val="009337B6"/>
    <w:rsid w:val="00934BB0"/>
    <w:rsid w:val="009370FD"/>
    <w:rsid w:val="00940411"/>
    <w:rsid w:val="0094293C"/>
    <w:rsid w:val="00942A6F"/>
    <w:rsid w:val="0094336D"/>
    <w:rsid w:val="00944665"/>
    <w:rsid w:val="00946A9D"/>
    <w:rsid w:val="00953170"/>
    <w:rsid w:val="00954124"/>
    <w:rsid w:val="009641EC"/>
    <w:rsid w:val="009703D4"/>
    <w:rsid w:val="009714E5"/>
    <w:rsid w:val="00976068"/>
    <w:rsid w:val="00981F2F"/>
    <w:rsid w:val="009829F8"/>
    <w:rsid w:val="009926DE"/>
    <w:rsid w:val="00995BBA"/>
    <w:rsid w:val="00996B4D"/>
    <w:rsid w:val="009975D1"/>
    <w:rsid w:val="009A2049"/>
    <w:rsid w:val="009A4124"/>
    <w:rsid w:val="009B0045"/>
    <w:rsid w:val="009B194D"/>
    <w:rsid w:val="009B4296"/>
    <w:rsid w:val="009B45DC"/>
    <w:rsid w:val="009B7092"/>
    <w:rsid w:val="009B72A6"/>
    <w:rsid w:val="009B762F"/>
    <w:rsid w:val="009C0C5B"/>
    <w:rsid w:val="009C2A7B"/>
    <w:rsid w:val="009C6DD6"/>
    <w:rsid w:val="009D00F3"/>
    <w:rsid w:val="009E1469"/>
    <w:rsid w:val="009E54CB"/>
    <w:rsid w:val="009F30F9"/>
    <w:rsid w:val="009F7725"/>
    <w:rsid w:val="00A00386"/>
    <w:rsid w:val="00A0055E"/>
    <w:rsid w:val="00A00FE7"/>
    <w:rsid w:val="00A038E5"/>
    <w:rsid w:val="00A07F21"/>
    <w:rsid w:val="00A13B6B"/>
    <w:rsid w:val="00A1578C"/>
    <w:rsid w:val="00A16803"/>
    <w:rsid w:val="00A1726B"/>
    <w:rsid w:val="00A20800"/>
    <w:rsid w:val="00A23432"/>
    <w:rsid w:val="00A25522"/>
    <w:rsid w:val="00A301BC"/>
    <w:rsid w:val="00A3334E"/>
    <w:rsid w:val="00A336ED"/>
    <w:rsid w:val="00A37295"/>
    <w:rsid w:val="00A407E1"/>
    <w:rsid w:val="00A412D3"/>
    <w:rsid w:val="00A42AA5"/>
    <w:rsid w:val="00A42EF9"/>
    <w:rsid w:val="00A434FF"/>
    <w:rsid w:val="00A4608A"/>
    <w:rsid w:val="00A50C7B"/>
    <w:rsid w:val="00A51A32"/>
    <w:rsid w:val="00A54CEF"/>
    <w:rsid w:val="00A554EB"/>
    <w:rsid w:val="00A567B4"/>
    <w:rsid w:val="00A5687B"/>
    <w:rsid w:val="00A637E1"/>
    <w:rsid w:val="00A6484D"/>
    <w:rsid w:val="00A70976"/>
    <w:rsid w:val="00A73F9E"/>
    <w:rsid w:val="00A75562"/>
    <w:rsid w:val="00A76247"/>
    <w:rsid w:val="00A76D9F"/>
    <w:rsid w:val="00A77409"/>
    <w:rsid w:val="00A774CB"/>
    <w:rsid w:val="00A81956"/>
    <w:rsid w:val="00A83ED9"/>
    <w:rsid w:val="00A9038C"/>
    <w:rsid w:val="00A91254"/>
    <w:rsid w:val="00A91BCC"/>
    <w:rsid w:val="00A95319"/>
    <w:rsid w:val="00A96547"/>
    <w:rsid w:val="00A96A30"/>
    <w:rsid w:val="00AA45CC"/>
    <w:rsid w:val="00AA4C0B"/>
    <w:rsid w:val="00AA5BCA"/>
    <w:rsid w:val="00AB0A93"/>
    <w:rsid w:val="00AB5E3D"/>
    <w:rsid w:val="00AB71AE"/>
    <w:rsid w:val="00AC5997"/>
    <w:rsid w:val="00AC5CC5"/>
    <w:rsid w:val="00AC655E"/>
    <w:rsid w:val="00AC6D59"/>
    <w:rsid w:val="00AD19E0"/>
    <w:rsid w:val="00AD1E7E"/>
    <w:rsid w:val="00AD33E4"/>
    <w:rsid w:val="00AE111E"/>
    <w:rsid w:val="00AE2DD5"/>
    <w:rsid w:val="00AE34F4"/>
    <w:rsid w:val="00AE41AC"/>
    <w:rsid w:val="00AF3FCE"/>
    <w:rsid w:val="00AF7CD4"/>
    <w:rsid w:val="00AF7CF6"/>
    <w:rsid w:val="00B00AEF"/>
    <w:rsid w:val="00B00FED"/>
    <w:rsid w:val="00B042CD"/>
    <w:rsid w:val="00B0503E"/>
    <w:rsid w:val="00B1455B"/>
    <w:rsid w:val="00B17088"/>
    <w:rsid w:val="00B2152E"/>
    <w:rsid w:val="00B21A84"/>
    <w:rsid w:val="00B26D81"/>
    <w:rsid w:val="00B340AA"/>
    <w:rsid w:val="00B36A29"/>
    <w:rsid w:val="00B40695"/>
    <w:rsid w:val="00B435FA"/>
    <w:rsid w:val="00B44113"/>
    <w:rsid w:val="00B46F46"/>
    <w:rsid w:val="00B56448"/>
    <w:rsid w:val="00B572AD"/>
    <w:rsid w:val="00B604A5"/>
    <w:rsid w:val="00B729BC"/>
    <w:rsid w:val="00B76EA0"/>
    <w:rsid w:val="00B81B55"/>
    <w:rsid w:val="00B8307A"/>
    <w:rsid w:val="00B90679"/>
    <w:rsid w:val="00BA1861"/>
    <w:rsid w:val="00BA2812"/>
    <w:rsid w:val="00BA2BC2"/>
    <w:rsid w:val="00BA36A7"/>
    <w:rsid w:val="00BA5BAE"/>
    <w:rsid w:val="00BA6F24"/>
    <w:rsid w:val="00BB04F8"/>
    <w:rsid w:val="00BB1FD3"/>
    <w:rsid w:val="00BB76DC"/>
    <w:rsid w:val="00BC2C07"/>
    <w:rsid w:val="00BC3221"/>
    <w:rsid w:val="00BC7F45"/>
    <w:rsid w:val="00BF229B"/>
    <w:rsid w:val="00BF4D7C"/>
    <w:rsid w:val="00BF6B3B"/>
    <w:rsid w:val="00BF7304"/>
    <w:rsid w:val="00BF762B"/>
    <w:rsid w:val="00C103BF"/>
    <w:rsid w:val="00C11010"/>
    <w:rsid w:val="00C11DEC"/>
    <w:rsid w:val="00C12A31"/>
    <w:rsid w:val="00C229D0"/>
    <w:rsid w:val="00C24093"/>
    <w:rsid w:val="00C24214"/>
    <w:rsid w:val="00C246E7"/>
    <w:rsid w:val="00C248CE"/>
    <w:rsid w:val="00C24B46"/>
    <w:rsid w:val="00C24D31"/>
    <w:rsid w:val="00C40A80"/>
    <w:rsid w:val="00C42665"/>
    <w:rsid w:val="00C439A0"/>
    <w:rsid w:val="00C43BA3"/>
    <w:rsid w:val="00C508FD"/>
    <w:rsid w:val="00C61B82"/>
    <w:rsid w:val="00C71390"/>
    <w:rsid w:val="00C7139C"/>
    <w:rsid w:val="00C73134"/>
    <w:rsid w:val="00C7400A"/>
    <w:rsid w:val="00C81872"/>
    <w:rsid w:val="00C910BD"/>
    <w:rsid w:val="00C94EA5"/>
    <w:rsid w:val="00CA3F2C"/>
    <w:rsid w:val="00CA4822"/>
    <w:rsid w:val="00CA56EA"/>
    <w:rsid w:val="00CA5D28"/>
    <w:rsid w:val="00CA77AC"/>
    <w:rsid w:val="00CB0901"/>
    <w:rsid w:val="00CB7C81"/>
    <w:rsid w:val="00CC6614"/>
    <w:rsid w:val="00CD3EB4"/>
    <w:rsid w:val="00CE22EC"/>
    <w:rsid w:val="00CE3CEC"/>
    <w:rsid w:val="00CE48A0"/>
    <w:rsid w:val="00CF426C"/>
    <w:rsid w:val="00CF4634"/>
    <w:rsid w:val="00CF46BE"/>
    <w:rsid w:val="00CF6661"/>
    <w:rsid w:val="00D00B49"/>
    <w:rsid w:val="00D02506"/>
    <w:rsid w:val="00D026FC"/>
    <w:rsid w:val="00D050BA"/>
    <w:rsid w:val="00D10D11"/>
    <w:rsid w:val="00D14D59"/>
    <w:rsid w:val="00D17160"/>
    <w:rsid w:val="00D204DD"/>
    <w:rsid w:val="00D2075D"/>
    <w:rsid w:val="00D257E5"/>
    <w:rsid w:val="00D279B3"/>
    <w:rsid w:val="00D31220"/>
    <w:rsid w:val="00D316DD"/>
    <w:rsid w:val="00D36907"/>
    <w:rsid w:val="00D36E99"/>
    <w:rsid w:val="00D401EA"/>
    <w:rsid w:val="00D405A7"/>
    <w:rsid w:val="00D409C7"/>
    <w:rsid w:val="00D42607"/>
    <w:rsid w:val="00D64359"/>
    <w:rsid w:val="00D64ABF"/>
    <w:rsid w:val="00D651AE"/>
    <w:rsid w:val="00D66865"/>
    <w:rsid w:val="00D67566"/>
    <w:rsid w:val="00D73923"/>
    <w:rsid w:val="00D742C9"/>
    <w:rsid w:val="00D80B37"/>
    <w:rsid w:val="00D852F6"/>
    <w:rsid w:val="00D853F1"/>
    <w:rsid w:val="00D92749"/>
    <w:rsid w:val="00D949BE"/>
    <w:rsid w:val="00D974C2"/>
    <w:rsid w:val="00DA0675"/>
    <w:rsid w:val="00DA2365"/>
    <w:rsid w:val="00DA488B"/>
    <w:rsid w:val="00DB24FC"/>
    <w:rsid w:val="00DB255D"/>
    <w:rsid w:val="00DB2D35"/>
    <w:rsid w:val="00DB6136"/>
    <w:rsid w:val="00DB6FBF"/>
    <w:rsid w:val="00DB7513"/>
    <w:rsid w:val="00DC29A0"/>
    <w:rsid w:val="00DC5EC8"/>
    <w:rsid w:val="00DC773E"/>
    <w:rsid w:val="00DC7B6A"/>
    <w:rsid w:val="00DD0FC9"/>
    <w:rsid w:val="00DD1550"/>
    <w:rsid w:val="00DD19DA"/>
    <w:rsid w:val="00DD5EEC"/>
    <w:rsid w:val="00DD6EB9"/>
    <w:rsid w:val="00DE54F3"/>
    <w:rsid w:val="00DF6367"/>
    <w:rsid w:val="00E005B9"/>
    <w:rsid w:val="00E030DD"/>
    <w:rsid w:val="00E04017"/>
    <w:rsid w:val="00E05614"/>
    <w:rsid w:val="00E05699"/>
    <w:rsid w:val="00E1439B"/>
    <w:rsid w:val="00E2072B"/>
    <w:rsid w:val="00E20EC7"/>
    <w:rsid w:val="00E309E1"/>
    <w:rsid w:val="00E31B77"/>
    <w:rsid w:val="00E31C48"/>
    <w:rsid w:val="00E32733"/>
    <w:rsid w:val="00E361EB"/>
    <w:rsid w:val="00E50397"/>
    <w:rsid w:val="00E5771D"/>
    <w:rsid w:val="00E6131D"/>
    <w:rsid w:val="00E62B30"/>
    <w:rsid w:val="00E644C8"/>
    <w:rsid w:val="00E64858"/>
    <w:rsid w:val="00E66A3B"/>
    <w:rsid w:val="00E70683"/>
    <w:rsid w:val="00E712EB"/>
    <w:rsid w:val="00E717BF"/>
    <w:rsid w:val="00E72EB0"/>
    <w:rsid w:val="00E7477B"/>
    <w:rsid w:val="00E770E9"/>
    <w:rsid w:val="00E80B83"/>
    <w:rsid w:val="00E83AC9"/>
    <w:rsid w:val="00E90AF5"/>
    <w:rsid w:val="00E927DD"/>
    <w:rsid w:val="00E92967"/>
    <w:rsid w:val="00E9411B"/>
    <w:rsid w:val="00E94469"/>
    <w:rsid w:val="00E95731"/>
    <w:rsid w:val="00E95EB9"/>
    <w:rsid w:val="00E96360"/>
    <w:rsid w:val="00EA0C10"/>
    <w:rsid w:val="00EA127A"/>
    <w:rsid w:val="00EA40BA"/>
    <w:rsid w:val="00EA4B78"/>
    <w:rsid w:val="00EB08CC"/>
    <w:rsid w:val="00EB15ED"/>
    <w:rsid w:val="00EB2842"/>
    <w:rsid w:val="00EB313C"/>
    <w:rsid w:val="00EB52BA"/>
    <w:rsid w:val="00EC1E90"/>
    <w:rsid w:val="00EC39BD"/>
    <w:rsid w:val="00EC594E"/>
    <w:rsid w:val="00EC69CA"/>
    <w:rsid w:val="00EC7F2A"/>
    <w:rsid w:val="00ED3F11"/>
    <w:rsid w:val="00ED65AF"/>
    <w:rsid w:val="00ED6B67"/>
    <w:rsid w:val="00ED7249"/>
    <w:rsid w:val="00EE70D1"/>
    <w:rsid w:val="00EF068C"/>
    <w:rsid w:val="00EF20AE"/>
    <w:rsid w:val="00EF4F00"/>
    <w:rsid w:val="00EF507C"/>
    <w:rsid w:val="00F01774"/>
    <w:rsid w:val="00F02413"/>
    <w:rsid w:val="00F05894"/>
    <w:rsid w:val="00F06C1B"/>
    <w:rsid w:val="00F10B40"/>
    <w:rsid w:val="00F11055"/>
    <w:rsid w:val="00F11062"/>
    <w:rsid w:val="00F1433A"/>
    <w:rsid w:val="00F14B30"/>
    <w:rsid w:val="00F14B8A"/>
    <w:rsid w:val="00F212DF"/>
    <w:rsid w:val="00F226DD"/>
    <w:rsid w:val="00F233C2"/>
    <w:rsid w:val="00F2403B"/>
    <w:rsid w:val="00F26AC6"/>
    <w:rsid w:val="00F37297"/>
    <w:rsid w:val="00F37AC0"/>
    <w:rsid w:val="00F400C3"/>
    <w:rsid w:val="00F405EE"/>
    <w:rsid w:val="00F42481"/>
    <w:rsid w:val="00F435BB"/>
    <w:rsid w:val="00F43C41"/>
    <w:rsid w:val="00F4563A"/>
    <w:rsid w:val="00F479EA"/>
    <w:rsid w:val="00F50669"/>
    <w:rsid w:val="00F53AE0"/>
    <w:rsid w:val="00F610D5"/>
    <w:rsid w:val="00F64207"/>
    <w:rsid w:val="00F64B64"/>
    <w:rsid w:val="00F67E3E"/>
    <w:rsid w:val="00F70F24"/>
    <w:rsid w:val="00F738DC"/>
    <w:rsid w:val="00F73B63"/>
    <w:rsid w:val="00F74D67"/>
    <w:rsid w:val="00F8313A"/>
    <w:rsid w:val="00F8628F"/>
    <w:rsid w:val="00F86F73"/>
    <w:rsid w:val="00F9005F"/>
    <w:rsid w:val="00F912F0"/>
    <w:rsid w:val="00F92554"/>
    <w:rsid w:val="00F93831"/>
    <w:rsid w:val="00F97E30"/>
    <w:rsid w:val="00FA1BD0"/>
    <w:rsid w:val="00FA242D"/>
    <w:rsid w:val="00FA4CFC"/>
    <w:rsid w:val="00FA7309"/>
    <w:rsid w:val="00FA7400"/>
    <w:rsid w:val="00FA74D3"/>
    <w:rsid w:val="00FB39A5"/>
    <w:rsid w:val="00FB466A"/>
    <w:rsid w:val="00FC3B21"/>
    <w:rsid w:val="00FC5300"/>
    <w:rsid w:val="00FC55DF"/>
    <w:rsid w:val="00FC5BB5"/>
    <w:rsid w:val="00FC6634"/>
    <w:rsid w:val="00FD3456"/>
    <w:rsid w:val="00FD4F5E"/>
    <w:rsid w:val="00FE0882"/>
    <w:rsid w:val="00FE14BC"/>
    <w:rsid w:val="00FE1D7B"/>
    <w:rsid w:val="00FE5491"/>
    <w:rsid w:val="00FE6EFB"/>
    <w:rsid w:val="00FF09CC"/>
    <w:rsid w:val="00FF0D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2550B89-4CDA-40E1-A81D-CF84C9D6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character" w:styleId="Textoennegrita">
    <w:name w:val="Strong"/>
    <w:qFormat/>
    <w:rPr>
      <w:b/>
    </w:rPr>
  </w:style>
  <w:style w:type="character" w:styleId="Hipervnculovisitado">
    <w:name w:val="FollowedHyperlink"/>
    <w:rPr>
      <w:color w:val="800080"/>
      <w:u w:val="single"/>
    </w:rPr>
  </w:style>
  <w:style w:type="paragraph" w:customStyle="1" w:styleId="BodyIndent">
    <w:name w:val="Body Indent"/>
    <w:basedOn w:val="Normal"/>
    <w:rsid w:val="004C0815"/>
    <w:pPr>
      <w:widowControl/>
      <w:spacing w:line="240" w:lineRule="auto"/>
      <w:ind w:left="360"/>
    </w:pPr>
    <w:rPr>
      <w:sz w:val="24"/>
      <w:szCs w:val="24"/>
    </w:rPr>
  </w:style>
  <w:style w:type="table" w:styleId="Tablaconcuadrcula">
    <w:name w:val="Table Grid"/>
    <w:basedOn w:val="Tablanormal"/>
    <w:rsid w:val="00A5687B"/>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rsid w:val="00855E96"/>
    <w:rPr>
      <w:rFonts w:ascii="Courier New" w:eastAsia="SimSun" w:hAnsi="Courier New" w:cs="Courier New"/>
      <w:sz w:val="20"/>
      <w:szCs w:val="20"/>
    </w:rPr>
  </w:style>
  <w:style w:type="paragraph" w:styleId="Textodeglobo">
    <w:name w:val="Balloon Text"/>
    <w:basedOn w:val="Normal"/>
    <w:semiHidden/>
    <w:rsid w:val="00AA5BCA"/>
    <w:rPr>
      <w:rFonts w:ascii="Tahoma" w:hAnsi="Tahoma" w:cs="Tahoma"/>
      <w:sz w:val="16"/>
      <w:szCs w:val="16"/>
    </w:rPr>
  </w:style>
  <w:style w:type="character" w:customStyle="1" w:styleId="apple-style-span">
    <w:name w:val="apple-style-span"/>
    <w:basedOn w:val="Fuentedeprrafopredeter"/>
    <w:rsid w:val="00A23432"/>
  </w:style>
  <w:style w:type="paragraph" w:styleId="NormalWeb">
    <w:name w:val="Normal (Web)"/>
    <w:basedOn w:val="Normal"/>
    <w:rsid w:val="00A23432"/>
    <w:pPr>
      <w:widowControl/>
      <w:spacing w:before="100" w:beforeAutospacing="1" w:after="100" w:afterAutospacing="1" w:line="240" w:lineRule="auto"/>
    </w:pPr>
    <w:rPr>
      <w:sz w:val="24"/>
      <w:szCs w:val="24"/>
      <w:lang w:val="es-ES" w:eastAsia="es-ES"/>
    </w:rPr>
  </w:style>
  <w:style w:type="character" w:customStyle="1" w:styleId="apple-converted-space">
    <w:name w:val="apple-converted-space"/>
    <w:basedOn w:val="Fuentedeprrafopredeter"/>
    <w:rsid w:val="006E7AD2"/>
  </w:style>
  <w:style w:type="character" w:styleId="nfasis">
    <w:name w:val="Emphasis"/>
    <w:qFormat/>
    <w:rsid w:val="0094293C"/>
    <w:rPr>
      <w:i/>
      <w:iCs/>
    </w:rPr>
  </w:style>
  <w:style w:type="paragraph" w:customStyle="1" w:styleId="TableContents">
    <w:name w:val="Table Contents"/>
    <w:basedOn w:val="Normal"/>
    <w:rsid w:val="008B2BB1"/>
    <w:pPr>
      <w:widowControl/>
      <w:suppressLineNumbers/>
      <w:suppressAutoHyphens/>
      <w:spacing w:line="240" w:lineRule="auto"/>
    </w:pPr>
    <w:rPr>
      <w:rFonts w:ascii="Nimbus Roman No9 L" w:eastAsia="DejaVu Sans" w:hAnsi="Nimbus Roman No9 L" w:cs="DejaVu Sans"/>
      <w:sz w:val="24"/>
      <w:szCs w:val="24"/>
      <w:lang w:val="es-VE" w:eastAsia="es-ES_tradnl" w:bidi="es-ES_tradnl"/>
    </w:rPr>
  </w:style>
  <w:style w:type="paragraph" w:customStyle="1" w:styleId="Textoindependiente1">
    <w:name w:val="Texto independiente1"/>
    <w:basedOn w:val="Normal"/>
    <w:rsid w:val="008B2BB1"/>
    <w:pPr>
      <w:widowControl/>
      <w:suppressAutoHyphens/>
      <w:spacing w:line="240" w:lineRule="auto"/>
    </w:pPr>
    <w:rPr>
      <w:rFonts w:ascii="Nimbus Roman No9 L" w:eastAsia="DejaVu Sans" w:hAnsi="Nimbus Roman No9 L" w:cs="DejaVu Sans"/>
      <w:sz w:val="24"/>
      <w:szCs w:val="24"/>
      <w:lang w:val="es-VE" w:eastAsia="es-ES_tradnl" w:bidi="es-ES_tradnl"/>
    </w:rPr>
  </w:style>
  <w:style w:type="paragraph" w:customStyle="1" w:styleId="Default">
    <w:name w:val="Default"/>
    <w:rsid w:val="00605105"/>
    <w:pPr>
      <w:autoSpaceDE w:val="0"/>
      <w:autoSpaceDN w:val="0"/>
      <w:adjustRightInd w:val="0"/>
    </w:pPr>
    <w:rPr>
      <w:rFonts w:ascii="Arial" w:hAnsi="Arial" w:cs="Arial"/>
      <w:color w:val="000000"/>
      <w:sz w:val="24"/>
      <w:szCs w:val="24"/>
      <w:lang w:val="es-ES" w:eastAsia="es-ES"/>
    </w:rPr>
  </w:style>
  <w:style w:type="paragraph" w:styleId="ndice1">
    <w:name w:val="index 1"/>
    <w:basedOn w:val="Normal"/>
    <w:next w:val="Normal"/>
    <w:autoRedefine/>
    <w:uiPriority w:val="99"/>
    <w:semiHidden/>
    <w:rsid w:val="00130AAB"/>
    <w:pPr>
      <w:ind w:left="200" w:hanging="200"/>
    </w:pPr>
    <w:rPr>
      <w:sz w:val="18"/>
      <w:szCs w:val="18"/>
    </w:rPr>
  </w:style>
  <w:style w:type="paragraph" w:styleId="ndice2">
    <w:name w:val="index 2"/>
    <w:basedOn w:val="Normal"/>
    <w:next w:val="Normal"/>
    <w:autoRedefine/>
    <w:semiHidden/>
    <w:rsid w:val="00130AAB"/>
    <w:pPr>
      <w:ind w:left="400" w:hanging="200"/>
    </w:pPr>
    <w:rPr>
      <w:sz w:val="18"/>
      <w:szCs w:val="18"/>
    </w:rPr>
  </w:style>
  <w:style w:type="paragraph" w:styleId="ndice3">
    <w:name w:val="index 3"/>
    <w:basedOn w:val="Normal"/>
    <w:next w:val="Normal"/>
    <w:autoRedefine/>
    <w:semiHidden/>
    <w:rsid w:val="00130AAB"/>
    <w:pPr>
      <w:ind w:left="600" w:hanging="200"/>
    </w:pPr>
    <w:rPr>
      <w:sz w:val="18"/>
      <w:szCs w:val="18"/>
    </w:rPr>
  </w:style>
  <w:style w:type="paragraph" w:styleId="ndice4">
    <w:name w:val="index 4"/>
    <w:basedOn w:val="Normal"/>
    <w:next w:val="Normal"/>
    <w:autoRedefine/>
    <w:semiHidden/>
    <w:rsid w:val="00130AAB"/>
    <w:pPr>
      <w:ind w:left="800" w:hanging="200"/>
    </w:pPr>
    <w:rPr>
      <w:sz w:val="18"/>
      <w:szCs w:val="18"/>
    </w:rPr>
  </w:style>
  <w:style w:type="paragraph" w:styleId="ndice5">
    <w:name w:val="index 5"/>
    <w:basedOn w:val="Normal"/>
    <w:next w:val="Normal"/>
    <w:autoRedefine/>
    <w:semiHidden/>
    <w:rsid w:val="00130AAB"/>
    <w:pPr>
      <w:ind w:left="1000" w:hanging="200"/>
    </w:pPr>
    <w:rPr>
      <w:sz w:val="18"/>
      <w:szCs w:val="18"/>
    </w:rPr>
  </w:style>
  <w:style w:type="paragraph" w:styleId="ndice6">
    <w:name w:val="index 6"/>
    <w:basedOn w:val="Normal"/>
    <w:next w:val="Normal"/>
    <w:autoRedefine/>
    <w:semiHidden/>
    <w:rsid w:val="00130AAB"/>
    <w:pPr>
      <w:ind w:left="1200" w:hanging="200"/>
    </w:pPr>
    <w:rPr>
      <w:sz w:val="18"/>
      <w:szCs w:val="18"/>
    </w:rPr>
  </w:style>
  <w:style w:type="paragraph" w:styleId="ndice7">
    <w:name w:val="index 7"/>
    <w:basedOn w:val="Normal"/>
    <w:next w:val="Normal"/>
    <w:autoRedefine/>
    <w:semiHidden/>
    <w:rsid w:val="00130AAB"/>
    <w:pPr>
      <w:ind w:left="1400" w:hanging="200"/>
    </w:pPr>
    <w:rPr>
      <w:sz w:val="18"/>
      <w:szCs w:val="18"/>
    </w:rPr>
  </w:style>
  <w:style w:type="paragraph" w:styleId="ndice8">
    <w:name w:val="index 8"/>
    <w:basedOn w:val="Normal"/>
    <w:next w:val="Normal"/>
    <w:autoRedefine/>
    <w:semiHidden/>
    <w:rsid w:val="00130AAB"/>
    <w:pPr>
      <w:ind w:left="1600" w:hanging="200"/>
    </w:pPr>
    <w:rPr>
      <w:sz w:val="18"/>
      <w:szCs w:val="18"/>
    </w:rPr>
  </w:style>
  <w:style w:type="paragraph" w:styleId="ndice9">
    <w:name w:val="index 9"/>
    <w:basedOn w:val="Normal"/>
    <w:next w:val="Normal"/>
    <w:autoRedefine/>
    <w:semiHidden/>
    <w:rsid w:val="00130AAB"/>
    <w:pPr>
      <w:ind w:left="1800" w:hanging="200"/>
    </w:pPr>
    <w:rPr>
      <w:sz w:val="18"/>
      <w:szCs w:val="18"/>
    </w:rPr>
  </w:style>
  <w:style w:type="paragraph" w:styleId="Ttulodendice">
    <w:name w:val="index heading"/>
    <w:basedOn w:val="Normal"/>
    <w:next w:val="ndice1"/>
    <w:semiHidden/>
    <w:rsid w:val="00130AAB"/>
    <w:pPr>
      <w:spacing w:before="240" w:after="120"/>
      <w:jc w:val="center"/>
    </w:pPr>
    <w:rPr>
      <w:b/>
      <w:bCs/>
      <w:sz w:val="26"/>
      <w:szCs w:val="26"/>
    </w:rPr>
  </w:style>
  <w:style w:type="paragraph" w:styleId="TtulodeTDC">
    <w:name w:val="TOC Heading"/>
    <w:basedOn w:val="Ttulo1"/>
    <w:next w:val="Normal"/>
    <w:uiPriority w:val="39"/>
    <w:unhideWhenUsed/>
    <w:qFormat/>
    <w:rsid w:val="004E6BB2"/>
    <w:pPr>
      <w:keepLines/>
      <w:widowControl/>
      <w:numPr>
        <w:numId w:val="0"/>
      </w:numPr>
      <w:spacing w:before="240" w:after="0" w:line="259" w:lineRule="auto"/>
      <w:outlineLvl w:val="9"/>
    </w:pPr>
    <w:rPr>
      <w:rFonts w:ascii="Calibri Light" w:hAnsi="Calibri Light"/>
      <w:b w:val="0"/>
      <w:color w:val="2E74B5"/>
      <w:sz w:val="32"/>
      <w:szCs w:val="3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061">
      <w:bodyDiv w:val="1"/>
      <w:marLeft w:val="0"/>
      <w:marRight w:val="0"/>
      <w:marTop w:val="0"/>
      <w:marBottom w:val="0"/>
      <w:divBdr>
        <w:top w:val="none" w:sz="0" w:space="0" w:color="auto"/>
        <w:left w:val="none" w:sz="0" w:space="0" w:color="auto"/>
        <w:bottom w:val="none" w:sz="0" w:space="0" w:color="auto"/>
        <w:right w:val="none" w:sz="0" w:space="0" w:color="auto"/>
      </w:divBdr>
    </w:div>
    <w:div w:id="1042629517">
      <w:bodyDiv w:val="1"/>
      <w:marLeft w:val="0"/>
      <w:marRight w:val="0"/>
      <w:marTop w:val="0"/>
      <w:marBottom w:val="0"/>
      <w:divBdr>
        <w:top w:val="none" w:sz="0" w:space="0" w:color="auto"/>
        <w:left w:val="none" w:sz="0" w:space="0" w:color="auto"/>
        <w:bottom w:val="none" w:sz="0" w:space="0" w:color="auto"/>
        <w:right w:val="none" w:sz="0" w:space="0" w:color="auto"/>
      </w:divBdr>
    </w:div>
    <w:div w:id="19644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uardo%20Valladares\Escritorio\MEXICANA\RUP_ARQ_G5\DARS%5bDocumento%20de%20Arquitectura%20de%20Software%5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F198-E233-49B6-94F4-B40E96D37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DARS[Documento de Arquitectura de Software]</Template>
  <TotalTime>0</TotalTime>
  <Pages>7</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Software Architecture Document</vt:lpstr>
    </vt:vector>
  </TitlesOfParts>
  <Company>&lt;Company Name&gt;</Company>
  <LinksUpToDate>false</LinksUpToDate>
  <CharactersWithSpaces>2985</CharactersWithSpaces>
  <SharedDoc>false</SharedDoc>
  <HLinks>
    <vt:vector size="12" baseType="variant">
      <vt:variant>
        <vt:i4>1507380</vt:i4>
      </vt:variant>
      <vt:variant>
        <vt:i4>11</vt:i4>
      </vt:variant>
      <vt:variant>
        <vt:i4>0</vt:i4>
      </vt:variant>
      <vt:variant>
        <vt:i4>5</vt:i4>
      </vt:variant>
      <vt:variant>
        <vt:lpwstr/>
      </vt:variant>
      <vt:variant>
        <vt:lpwstr>_Toc225527107</vt:lpwstr>
      </vt:variant>
      <vt:variant>
        <vt:i4>1507380</vt:i4>
      </vt:variant>
      <vt:variant>
        <vt:i4>5</vt:i4>
      </vt:variant>
      <vt:variant>
        <vt:i4>0</vt:i4>
      </vt:variant>
      <vt:variant>
        <vt:i4>5</vt:i4>
      </vt:variant>
      <vt:variant>
        <vt:lpwstr/>
      </vt:variant>
      <vt:variant>
        <vt:lpwstr>_Toc225527106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Eduardo Valladares</dc:creator>
  <cp:keywords/>
  <dc:description/>
  <cp:lastModifiedBy>Luis Daniel Solano Peraza</cp:lastModifiedBy>
  <cp:revision>2</cp:revision>
  <cp:lastPrinted>2008-11-18T05:03:00Z</cp:lastPrinted>
  <dcterms:created xsi:type="dcterms:W3CDTF">2016-03-10T01:48:00Z</dcterms:created>
  <dcterms:modified xsi:type="dcterms:W3CDTF">2016-03-10T01:48:00Z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